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FF" w:rsidRPr="007862E7" w:rsidRDefault="00222F74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7862E7">
        <w:rPr>
          <w:bCs/>
          <w:sz w:val="28"/>
          <w:szCs w:val="28"/>
          <w:lang w:val="en"/>
        </w:rPr>
        <w:t>GENERAL CONFEDERATION OF</w:t>
      </w:r>
      <w:r w:rsidR="00C90C15" w:rsidRPr="007862E7">
        <w:rPr>
          <w:bCs/>
          <w:sz w:val="28"/>
          <w:szCs w:val="28"/>
          <w:lang w:val="en"/>
        </w:rPr>
        <w:t xml:space="preserve"> LABOR OF VIETNAM</w:t>
      </w:r>
    </w:p>
    <w:p w:rsidR="003218FF" w:rsidRPr="007862E7" w:rsidRDefault="00C90C15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7862E7">
        <w:rPr>
          <w:b/>
          <w:bCs/>
          <w:sz w:val="28"/>
          <w:szCs w:val="28"/>
          <w:lang w:val="en"/>
        </w:rPr>
        <w:t>TON DUC THANG UNIVERSITY</w:t>
      </w:r>
      <w:r w:rsidR="003218FF" w:rsidRPr="007862E7">
        <w:rPr>
          <w:sz w:val="28"/>
          <w:szCs w:val="28"/>
          <w:lang w:val="vi-VN"/>
        </w:rPr>
        <w:t xml:space="preserve"> </w:t>
      </w:r>
    </w:p>
    <w:p w:rsidR="003218FF" w:rsidRPr="007862E7" w:rsidRDefault="00C90C15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7862E7">
        <w:rPr>
          <w:b/>
          <w:bCs/>
          <w:sz w:val="28"/>
          <w:szCs w:val="28"/>
          <w:lang w:val="en"/>
        </w:rPr>
        <w:t>FACULTY OF INFORMATION TECHNOLOGY</w:t>
      </w:r>
      <w:r w:rsidR="003218FF" w:rsidRPr="007862E7">
        <w:rPr>
          <w:b/>
          <w:bCs/>
          <w:sz w:val="28"/>
          <w:szCs w:val="28"/>
          <w:lang w:val="en"/>
        </w:rPr>
        <w:t xml:space="preserve"> </w:t>
      </w:r>
    </w:p>
    <w:p w:rsidR="003218FF" w:rsidRPr="007862E7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3218FF" w:rsidRPr="007862E7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7862E7">
        <w:rPr>
          <w:noProof/>
          <w:sz w:val="22"/>
          <w:szCs w:val="22"/>
          <w:lang w:eastAsia="zh-CN"/>
        </w:rPr>
        <w:drawing>
          <wp:inline distT="0" distB="0" distL="0" distR="0" wp14:anchorId="2AF8F04B" wp14:editId="2B274464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7862E7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3218FF" w:rsidRPr="007862E7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 w:rsidRPr="007862E7">
        <w:rPr>
          <w:b/>
          <w:bCs/>
          <w:sz w:val="32"/>
          <w:szCs w:val="32"/>
          <w:lang w:val="en"/>
        </w:rPr>
        <w:tab/>
      </w:r>
      <w:r w:rsidR="00231D52" w:rsidRPr="007862E7">
        <w:rPr>
          <w:rStyle w:val="fontstyle01"/>
          <w:rFonts w:ascii="Times New Roman" w:hAnsi="Times New Roman"/>
        </w:rPr>
        <w:t>SOFTWARE ENGINEERING</w:t>
      </w:r>
    </w:p>
    <w:p w:rsidR="003218FF" w:rsidRPr="007862E7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7862E7">
        <w:rPr>
          <w:b/>
          <w:bCs/>
          <w:sz w:val="32"/>
          <w:szCs w:val="32"/>
          <w:lang w:val="en"/>
        </w:rPr>
        <w:t xml:space="preserve"> </w:t>
      </w:r>
    </w:p>
    <w:p w:rsidR="003218FF" w:rsidRPr="007862E7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3218FF" w:rsidRPr="007862E7" w:rsidRDefault="00231D52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 w:rsidRPr="007862E7">
        <w:rPr>
          <w:b/>
          <w:bCs/>
          <w:sz w:val="48"/>
          <w:szCs w:val="48"/>
          <w:lang w:val="en"/>
        </w:rPr>
        <w:t xml:space="preserve">Computer Store </w:t>
      </w:r>
      <w:r w:rsidR="00CF32D2" w:rsidRPr="007862E7">
        <w:rPr>
          <w:b/>
          <w:bCs/>
          <w:sz w:val="48"/>
          <w:szCs w:val="48"/>
          <w:lang w:val="en"/>
        </w:rPr>
        <w:t xml:space="preserve">Management </w:t>
      </w:r>
      <w:r w:rsidRPr="007862E7">
        <w:rPr>
          <w:b/>
          <w:bCs/>
          <w:sz w:val="48"/>
          <w:szCs w:val="48"/>
          <w:lang w:val="en"/>
        </w:rPr>
        <w:t>System</w:t>
      </w:r>
    </w:p>
    <w:p w:rsidR="003218FF" w:rsidRPr="007862E7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 w:rsidRPr="007862E7">
        <w:rPr>
          <w:sz w:val="28"/>
          <w:szCs w:val="28"/>
          <w:lang w:val="en"/>
        </w:rPr>
        <w:t xml:space="preserve"> </w:t>
      </w:r>
    </w:p>
    <w:p w:rsidR="003218FF" w:rsidRPr="007862E7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3218FF" w:rsidRPr="007862E7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7862E7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 w:rsidRPr="007862E7">
        <w:rPr>
          <w:b/>
          <w:bCs/>
          <w:color w:val="FF0000"/>
          <w:lang w:val="en"/>
        </w:rPr>
        <w:t xml:space="preserve"> </w:t>
      </w:r>
    </w:p>
    <w:p w:rsidR="003218FF" w:rsidRPr="007862E7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7862E7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7862E7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7862E7" w:rsidRDefault="00C90C15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7862E7">
        <w:rPr>
          <w:i/>
          <w:sz w:val="28"/>
          <w:szCs w:val="28"/>
          <w:lang w:val="en"/>
        </w:rPr>
        <w:t>Instructing Lecturer</w:t>
      </w:r>
      <w:r w:rsidR="003218FF" w:rsidRPr="007862E7">
        <w:rPr>
          <w:sz w:val="28"/>
          <w:szCs w:val="28"/>
          <w:lang w:val="vi-VN"/>
        </w:rPr>
        <w:t xml:space="preserve">: </w:t>
      </w:r>
      <w:r w:rsidR="00231D52" w:rsidRPr="007862E7">
        <w:rPr>
          <w:rStyle w:val="fontstyle01"/>
          <w:rFonts w:ascii="Times New Roman" w:hAnsi="Times New Roman"/>
        </w:rPr>
        <w:t>Mr. DANG MINH THANG</w:t>
      </w:r>
    </w:p>
    <w:p w:rsidR="003218FF" w:rsidRPr="007862E7" w:rsidRDefault="00C90C15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7862E7">
        <w:rPr>
          <w:i/>
          <w:sz w:val="28"/>
          <w:szCs w:val="28"/>
          <w:lang w:val="vi-VN"/>
        </w:rPr>
        <w:t>Student’</w:t>
      </w:r>
      <w:r w:rsidRPr="007862E7">
        <w:rPr>
          <w:i/>
          <w:sz w:val="28"/>
          <w:szCs w:val="28"/>
        </w:rPr>
        <w:t>s name</w:t>
      </w:r>
      <w:r w:rsidR="003218FF" w:rsidRPr="007862E7">
        <w:rPr>
          <w:sz w:val="28"/>
          <w:szCs w:val="28"/>
          <w:lang w:val="vi-VN"/>
        </w:rPr>
        <w:t>:</w:t>
      </w:r>
      <w:r w:rsidR="003218FF" w:rsidRPr="007862E7">
        <w:rPr>
          <w:b/>
          <w:bCs/>
          <w:sz w:val="28"/>
          <w:szCs w:val="28"/>
          <w:lang w:val="vi-VN"/>
        </w:rPr>
        <w:t xml:space="preserve">   </w:t>
      </w:r>
      <w:r w:rsidR="00231D52" w:rsidRPr="007862E7">
        <w:rPr>
          <w:b/>
          <w:bCs/>
          <w:sz w:val="28"/>
          <w:szCs w:val="28"/>
        </w:rPr>
        <w:t>VƯƠNG GIA HÀO</w:t>
      </w:r>
      <w:r w:rsidR="00DD74FD" w:rsidRPr="007862E7">
        <w:rPr>
          <w:b/>
          <w:bCs/>
          <w:sz w:val="28"/>
          <w:szCs w:val="28"/>
          <w:lang w:val="vi-VN"/>
        </w:rPr>
        <w:t xml:space="preserve"> – </w:t>
      </w:r>
      <w:r w:rsidR="00231D52" w:rsidRPr="007862E7">
        <w:rPr>
          <w:b/>
          <w:bCs/>
          <w:sz w:val="28"/>
          <w:szCs w:val="28"/>
        </w:rPr>
        <w:t>518H0009</w:t>
      </w:r>
    </w:p>
    <w:p w:rsidR="00291721" w:rsidRPr="007862E7" w:rsidRDefault="00231D52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7862E7">
        <w:rPr>
          <w:b/>
          <w:sz w:val="28"/>
          <w:szCs w:val="28"/>
        </w:rPr>
        <w:t>CÙ ĐÌNH THI</w:t>
      </w:r>
      <w:r w:rsidR="00DD74FD" w:rsidRPr="007862E7">
        <w:rPr>
          <w:b/>
          <w:sz w:val="28"/>
          <w:szCs w:val="28"/>
          <w:lang w:val="vi-VN"/>
        </w:rPr>
        <w:t xml:space="preserve"> – </w:t>
      </w:r>
      <w:r w:rsidRPr="007862E7">
        <w:rPr>
          <w:b/>
          <w:sz w:val="28"/>
          <w:szCs w:val="28"/>
        </w:rPr>
        <w:t>518H0276</w:t>
      </w:r>
    </w:p>
    <w:p w:rsidR="003218FF" w:rsidRPr="007862E7" w:rsidRDefault="00C90C15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7862E7">
        <w:rPr>
          <w:sz w:val="28"/>
          <w:szCs w:val="28"/>
          <w:lang w:val="vi-VN"/>
        </w:rPr>
        <w:t>Class</w:t>
      </w:r>
      <w:r w:rsidR="003218FF" w:rsidRPr="007862E7">
        <w:rPr>
          <w:sz w:val="28"/>
          <w:szCs w:val="28"/>
          <w:lang w:val="vi-VN"/>
        </w:rPr>
        <w:t xml:space="preserve">       </w:t>
      </w:r>
      <w:r w:rsidRPr="007862E7">
        <w:rPr>
          <w:b/>
          <w:bCs/>
          <w:sz w:val="28"/>
          <w:szCs w:val="28"/>
          <w:lang w:val="vi-VN"/>
        </w:rPr>
        <w:t>:    18H50201</w:t>
      </w:r>
    </w:p>
    <w:p w:rsidR="003218FF" w:rsidRPr="007862E7" w:rsidRDefault="00C90C15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7862E7">
        <w:rPr>
          <w:sz w:val="28"/>
          <w:szCs w:val="28"/>
          <w:lang w:val="vi-VN"/>
        </w:rPr>
        <w:t>Course</w:t>
      </w:r>
      <w:r w:rsidR="003218FF" w:rsidRPr="007862E7">
        <w:rPr>
          <w:sz w:val="28"/>
          <w:szCs w:val="28"/>
          <w:lang w:val="vi-VN"/>
        </w:rPr>
        <w:t xml:space="preserve">    </w:t>
      </w:r>
      <w:r w:rsidRPr="007862E7">
        <w:rPr>
          <w:b/>
          <w:bCs/>
          <w:sz w:val="28"/>
          <w:szCs w:val="28"/>
          <w:lang w:val="vi-VN"/>
        </w:rPr>
        <w:t xml:space="preserve"> :    22</w:t>
      </w:r>
    </w:p>
    <w:p w:rsidR="003218FF" w:rsidRPr="007862E7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Pr="007862E7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Pr="007862E7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Pr="007862E7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B118C8" w:rsidRPr="007862E7" w:rsidRDefault="00C90C15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7862E7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7862E7">
        <w:rPr>
          <w:b/>
          <w:bCs/>
          <w:iCs/>
          <w:sz w:val="28"/>
          <w:szCs w:val="28"/>
          <w:lang w:val="vi-VN"/>
        </w:rPr>
        <w:t>THANH PHO HO CHI MINH, YEAR 2020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7862E7">
        <w:rPr>
          <w:bCs/>
          <w:sz w:val="28"/>
          <w:szCs w:val="28"/>
          <w:lang w:val="en"/>
        </w:rPr>
        <w:lastRenderedPageBreak/>
        <w:t>GENERAL CONFEDERATION OF LABOR OF VIETNAM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7862E7">
        <w:rPr>
          <w:b/>
          <w:bCs/>
          <w:sz w:val="28"/>
          <w:szCs w:val="28"/>
          <w:lang w:val="en"/>
        </w:rPr>
        <w:t>TON DUC THANG UNIVERSITY</w:t>
      </w:r>
      <w:r w:rsidRPr="007862E7">
        <w:rPr>
          <w:sz w:val="28"/>
          <w:szCs w:val="28"/>
          <w:lang w:val="vi-VN"/>
        </w:rPr>
        <w:t xml:space="preserve"> 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7862E7">
        <w:rPr>
          <w:b/>
          <w:bCs/>
          <w:sz w:val="28"/>
          <w:szCs w:val="28"/>
          <w:lang w:val="en"/>
        </w:rPr>
        <w:t xml:space="preserve">FACULTY OF INFORMATION TECHNOLOGY 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7862E7">
        <w:rPr>
          <w:noProof/>
          <w:sz w:val="22"/>
          <w:szCs w:val="22"/>
          <w:lang w:eastAsia="zh-CN"/>
        </w:rPr>
        <w:drawing>
          <wp:inline distT="0" distB="0" distL="0" distR="0" wp14:anchorId="13125E6E" wp14:editId="42BD506B">
            <wp:extent cx="7905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231D52" w:rsidRPr="007862E7" w:rsidRDefault="00231D52" w:rsidP="00231D5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 w:rsidRPr="007862E7">
        <w:rPr>
          <w:b/>
          <w:bCs/>
          <w:sz w:val="32"/>
          <w:szCs w:val="32"/>
          <w:lang w:val="en"/>
        </w:rPr>
        <w:tab/>
      </w:r>
      <w:r w:rsidRPr="007862E7">
        <w:rPr>
          <w:rStyle w:val="fontstyle01"/>
          <w:rFonts w:ascii="Times New Roman" w:hAnsi="Times New Roman"/>
        </w:rPr>
        <w:t>SOFTWARE ENGINEERING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7862E7">
        <w:rPr>
          <w:b/>
          <w:bCs/>
          <w:sz w:val="32"/>
          <w:szCs w:val="32"/>
          <w:lang w:val="en"/>
        </w:rPr>
        <w:t xml:space="preserve"> 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 w:rsidRPr="007862E7">
        <w:rPr>
          <w:b/>
          <w:bCs/>
          <w:sz w:val="48"/>
          <w:szCs w:val="48"/>
          <w:lang w:val="en"/>
        </w:rPr>
        <w:t>Computer Store</w:t>
      </w:r>
      <w:r w:rsidR="00E3178D" w:rsidRPr="007862E7">
        <w:rPr>
          <w:b/>
          <w:bCs/>
          <w:sz w:val="48"/>
          <w:szCs w:val="48"/>
          <w:lang w:val="en"/>
        </w:rPr>
        <w:t xml:space="preserve"> Management</w:t>
      </w:r>
      <w:r w:rsidRPr="007862E7">
        <w:rPr>
          <w:b/>
          <w:bCs/>
          <w:sz w:val="48"/>
          <w:szCs w:val="48"/>
          <w:lang w:val="en"/>
        </w:rPr>
        <w:t xml:space="preserve"> System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 w:rsidRPr="007862E7">
        <w:rPr>
          <w:sz w:val="28"/>
          <w:szCs w:val="28"/>
          <w:lang w:val="en"/>
        </w:rPr>
        <w:t xml:space="preserve"> 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 w:rsidRPr="007862E7">
        <w:rPr>
          <w:b/>
          <w:bCs/>
          <w:color w:val="FF0000"/>
          <w:lang w:val="en"/>
        </w:rPr>
        <w:t xml:space="preserve"> 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7862E7">
        <w:rPr>
          <w:i/>
          <w:sz w:val="28"/>
          <w:szCs w:val="28"/>
          <w:lang w:val="en"/>
        </w:rPr>
        <w:t>Instructing Lecturer</w:t>
      </w:r>
      <w:r w:rsidRPr="007862E7">
        <w:rPr>
          <w:sz w:val="28"/>
          <w:szCs w:val="28"/>
          <w:lang w:val="vi-VN"/>
        </w:rPr>
        <w:t xml:space="preserve">: </w:t>
      </w:r>
      <w:r w:rsidRPr="007862E7">
        <w:rPr>
          <w:rStyle w:val="fontstyle01"/>
          <w:rFonts w:ascii="Times New Roman" w:hAnsi="Times New Roman"/>
        </w:rPr>
        <w:t>Mr. DANG MINH THANG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7862E7">
        <w:rPr>
          <w:i/>
          <w:sz w:val="28"/>
          <w:szCs w:val="28"/>
          <w:lang w:val="vi-VN"/>
        </w:rPr>
        <w:t>Student’</w:t>
      </w:r>
      <w:r w:rsidRPr="007862E7">
        <w:rPr>
          <w:i/>
          <w:sz w:val="28"/>
          <w:szCs w:val="28"/>
        </w:rPr>
        <w:t>s name</w:t>
      </w:r>
      <w:r w:rsidRPr="007862E7">
        <w:rPr>
          <w:sz w:val="28"/>
          <w:szCs w:val="28"/>
          <w:lang w:val="vi-VN"/>
        </w:rPr>
        <w:t>:</w:t>
      </w:r>
      <w:r w:rsidRPr="007862E7">
        <w:rPr>
          <w:b/>
          <w:bCs/>
          <w:sz w:val="28"/>
          <w:szCs w:val="28"/>
          <w:lang w:val="vi-VN"/>
        </w:rPr>
        <w:t xml:space="preserve">   </w:t>
      </w:r>
      <w:r w:rsidRPr="007862E7">
        <w:rPr>
          <w:b/>
          <w:bCs/>
          <w:sz w:val="28"/>
          <w:szCs w:val="28"/>
        </w:rPr>
        <w:t>VƯƠNG GIA HÀO</w:t>
      </w:r>
      <w:r w:rsidRPr="007862E7">
        <w:rPr>
          <w:b/>
          <w:bCs/>
          <w:sz w:val="28"/>
          <w:szCs w:val="28"/>
          <w:lang w:val="vi-VN"/>
        </w:rPr>
        <w:t xml:space="preserve"> – </w:t>
      </w:r>
      <w:r w:rsidRPr="007862E7">
        <w:rPr>
          <w:b/>
          <w:bCs/>
          <w:sz w:val="28"/>
          <w:szCs w:val="28"/>
        </w:rPr>
        <w:t>518H0009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7862E7">
        <w:rPr>
          <w:b/>
          <w:sz w:val="28"/>
          <w:szCs w:val="28"/>
        </w:rPr>
        <w:t>CÙ ĐÌNH THI</w:t>
      </w:r>
      <w:r w:rsidRPr="007862E7">
        <w:rPr>
          <w:b/>
          <w:sz w:val="28"/>
          <w:szCs w:val="28"/>
          <w:lang w:val="vi-VN"/>
        </w:rPr>
        <w:t xml:space="preserve"> – </w:t>
      </w:r>
      <w:r w:rsidRPr="007862E7">
        <w:rPr>
          <w:b/>
          <w:sz w:val="28"/>
          <w:szCs w:val="28"/>
        </w:rPr>
        <w:t>518H0276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7862E7">
        <w:rPr>
          <w:sz w:val="28"/>
          <w:szCs w:val="28"/>
          <w:lang w:val="vi-VN"/>
        </w:rPr>
        <w:t xml:space="preserve">Class       </w:t>
      </w:r>
      <w:r w:rsidRPr="007862E7">
        <w:rPr>
          <w:b/>
          <w:bCs/>
          <w:sz w:val="28"/>
          <w:szCs w:val="28"/>
          <w:lang w:val="vi-VN"/>
        </w:rPr>
        <w:t>:    18H50201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7862E7">
        <w:rPr>
          <w:sz w:val="28"/>
          <w:szCs w:val="28"/>
          <w:lang w:val="vi-VN"/>
        </w:rPr>
        <w:t xml:space="preserve">Course    </w:t>
      </w:r>
      <w:r w:rsidRPr="007862E7">
        <w:rPr>
          <w:b/>
          <w:bCs/>
          <w:sz w:val="28"/>
          <w:szCs w:val="28"/>
          <w:lang w:val="vi-VN"/>
        </w:rPr>
        <w:t xml:space="preserve"> :    22</w:t>
      </w:r>
    </w:p>
    <w:p w:rsidR="00231D52" w:rsidRPr="007862E7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31D52" w:rsidRPr="007862E7" w:rsidRDefault="00231D52" w:rsidP="00231D52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231D52" w:rsidRPr="007862E7" w:rsidSect="005D5C2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7862E7">
        <w:rPr>
          <w:b/>
          <w:bCs/>
          <w:iCs/>
          <w:sz w:val="28"/>
          <w:szCs w:val="28"/>
          <w:lang w:val="vi-VN"/>
        </w:rPr>
        <w:t>THANH PHO HO CHI MINH, YEAR 2020</w:t>
      </w:r>
    </w:p>
    <w:p w:rsidR="00BB2B2A" w:rsidRPr="007862E7" w:rsidRDefault="00C90C15" w:rsidP="002D796D">
      <w:pPr>
        <w:pStyle w:val="Chng"/>
        <w:jc w:val="center"/>
        <w:rPr>
          <w:lang w:val="vi-VN"/>
        </w:rPr>
      </w:pPr>
      <w:bookmarkStart w:id="0" w:name="_Toc58673652"/>
      <w:r w:rsidRPr="007862E7">
        <w:rPr>
          <w:lang w:val="vi-VN"/>
        </w:rPr>
        <w:lastRenderedPageBreak/>
        <w:t>ACKNOWLEDGEMENT</w:t>
      </w:r>
      <w:bookmarkEnd w:id="0"/>
    </w:p>
    <w:p w:rsidR="001E0220" w:rsidRPr="007862E7" w:rsidRDefault="001E0220" w:rsidP="001E0220">
      <w:pPr>
        <w:pStyle w:val="Nidungvnbn"/>
      </w:pPr>
      <w:r w:rsidRPr="007862E7">
        <w:t>During the research process for the major assignment, we have received enthusiastic suggestions and help from teachers</w:t>
      </w:r>
      <w:r w:rsidR="000266A4" w:rsidRPr="007862E7">
        <w:t>.</w:t>
      </w:r>
    </w:p>
    <w:p w:rsidR="001E0220" w:rsidRPr="007862E7" w:rsidRDefault="001E0220" w:rsidP="001E0220">
      <w:pPr>
        <w:pStyle w:val="Nidungvnbn"/>
      </w:pPr>
      <w:r w:rsidRPr="007862E7">
        <w:t>Firstly, we would like to express my sincere gratitude to our supervisor teacher – Mr. Dang Minh Thang, who taught and conveyed experiences to</w:t>
      </w:r>
      <w:r w:rsidR="000266A4" w:rsidRPr="007862E7">
        <w:t xml:space="preserve"> us</w:t>
      </w:r>
      <w:r w:rsidRPr="007862E7">
        <w:t xml:space="preserve"> directly during </w:t>
      </w:r>
      <w:r w:rsidR="000266A4" w:rsidRPr="007862E7">
        <w:t xml:space="preserve">our </w:t>
      </w:r>
      <w:r w:rsidRPr="007862E7">
        <w:t>studying and conducting this research process.</w:t>
      </w:r>
    </w:p>
    <w:p w:rsidR="001E0220" w:rsidRPr="007862E7" w:rsidRDefault="000266A4" w:rsidP="000266A4">
      <w:pPr>
        <w:pStyle w:val="Nidungvnbn"/>
      </w:pPr>
      <w:r w:rsidRPr="007862E7">
        <w:t>Besides</w:t>
      </w:r>
      <w:r w:rsidR="001E0220" w:rsidRPr="007862E7">
        <w:t>,</w:t>
      </w:r>
      <w:r w:rsidRPr="007862E7">
        <w:t xml:space="preserve"> we are</w:t>
      </w:r>
      <w:r w:rsidR="001E0220" w:rsidRPr="007862E7">
        <w:t xml:space="preserve"> thoroughly grateful to all teachers of the Faculty</w:t>
      </w:r>
      <w:r w:rsidRPr="007862E7">
        <w:t xml:space="preserve"> of Information Technology in TD</w:t>
      </w:r>
      <w:r w:rsidR="001E0220" w:rsidRPr="007862E7">
        <w:t xml:space="preserve">T University for giving </w:t>
      </w:r>
      <w:r w:rsidRPr="007862E7">
        <w:t>us</w:t>
      </w:r>
      <w:r w:rsidR="001E0220" w:rsidRPr="007862E7">
        <w:t xml:space="preserve"> a chance to study and contact with </w:t>
      </w:r>
      <w:r w:rsidRPr="007862E7">
        <w:t>our</w:t>
      </w:r>
      <w:r w:rsidR="001E0220" w:rsidRPr="007862E7">
        <w:t xml:space="preserve"> major.</w:t>
      </w:r>
    </w:p>
    <w:p w:rsidR="00C66BBC" w:rsidRPr="007862E7" w:rsidRDefault="00C66BBC" w:rsidP="0064189C">
      <w:pPr>
        <w:pStyle w:val="Nidungvnbn"/>
        <w:rPr>
          <w:sz w:val="24"/>
          <w:szCs w:val="24"/>
        </w:rPr>
      </w:pPr>
    </w:p>
    <w:p w:rsidR="00BB2B2A" w:rsidRPr="007862E7" w:rsidRDefault="00C66BBC" w:rsidP="0064189C">
      <w:pPr>
        <w:pStyle w:val="Nidungvnbn"/>
        <w:rPr>
          <w:color w:val="000000"/>
          <w:sz w:val="24"/>
          <w:szCs w:val="24"/>
        </w:rPr>
      </w:pPr>
      <w:r w:rsidRPr="007862E7">
        <w:rPr>
          <w:sz w:val="24"/>
          <w:szCs w:val="24"/>
        </w:rPr>
        <w:t xml:space="preserve"> </w:t>
      </w:r>
      <w:r w:rsidR="00BB2B2A" w:rsidRPr="007862E7">
        <w:rPr>
          <w:b/>
          <w:bCs/>
          <w:sz w:val="32"/>
          <w:szCs w:val="32"/>
          <w:lang w:val="vi-VN"/>
        </w:rPr>
        <w:br w:type="page"/>
      </w:r>
    </w:p>
    <w:p w:rsidR="003218FF" w:rsidRPr="007862E7" w:rsidRDefault="00C90C15" w:rsidP="002D796D">
      <w:pPr>
        <w:jc w:val="center"/>
        <w:rPr>
          <w:b/>
          <w:sz w:val="32"/>
          <w:szCs w:val="32"/>
        </w:rPr>
      </w:pPr>
      <w:r w:rsidRPr="007862E7">
        <w:rPr>
          <w:b/>
          <w:sz w:val="32"/>
          <w:szCs w:val="32"/>
        </w:rPr>
        <w:lastRenderedPageBreak/>
        <w:t>THE PROJECT WAS COMPLETED AT TON DUC THANG</w:t>
      </w:r>
    </w:p>
    <w:p w:rsidR="00291721" w:rsidRPr="007862E7" w:rsidRDefault="00C90C15" w:rsidP="00C90C15">
      <w:pPr>
        <w:jc w:val="center"/>
        <w:rPr>
          <w:b/>
          <w:sz w:val="32"/>
          <w:szCs w:val="32"/>
        </w:rPr>
      </w:pPr>
      <w:r w:rsidRPr="007862E7">
        <w:rPr>
          <w:b/>
          <w:sz w:val="32"/>
          <w:szCs w:val="32"/>
        </w:rPr>
        <w:t>UNIVERSITY</w:t>
      </w:r>
    </w:p>
    <w:p w:rsidR="00C90C15" w:rsidRPr="007862E7" w:rsidRDefault="00C90C15" w:rsidP="00C90C15">
      <w:pPr>
        <w:jc w:val="center"/>
        <w:rPr>
          <w:b/>
          <w:sz w:val="32"/>
          <w:szCs w:val="32"/>
        </w:rPr>
      </w:pPr>
    </w:p>
    <w:p w:rsidR="00C90C15" w:rsidRPr="007862E7" w:rsidRDefault="00EA20BE" w:rsidP="00C90C15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7862E7">
        <w:rPr>
          <w:sz w:val="26"/>
          <w:szCs w:val="26"/>
        </w:rPr>
        <w:t xml:space="preserve">We </w:t>
      </w:r>
      <w:r w:rsidR="00C90C15" w:rsidRPr="007862E7">
        <w:rPr>
          <w:sz w:val="26"/>
          <w:szCs w:val="26"/>
          <w:lang w:val="vi-VN"/>
        </w:rPr>
        <w:t>pledge that this is a product of our own project and is under the guidance of Mr.</w:t>
      </w:r>
      <w:r w:rsidRPr="007862E7">
        <w:rPr>
          <w:sz w:val="26"/>
          <w:szCs w:val="26"/>
        </w:rPr>
        <w:t xml:space="preserve"> Dang Minh Thang</w:t>
      </w:r>
      <w:r w:rsidR="00C90C15" w:rsidRPr="007862E7">
        <w:rPr>
          <w:sz w:val="26"/>
          <w:szCs w:val="26"/>
          <w:lang w:val="vi-VN"/>
        </w:rPr>
        <w:t>. The content of research, results in this subject is honest and not</w:t>
      </w:r>
      <w:r w:rsidR="00C90C15" w:rsidRPr="007862E7">
        <w:rPr>
          <w:sz w:val="26"/>
          <w:szCs w:val="26"/>
        </w:rPr>
        <w:t xml:space="preserve"> </w:t>
      </w:r>
      <w:r w:rsidR="00C90C15" w:rsidRPr="007862E7">
        <w:rPr>
          <w:sz w:val="26"/>
          <w:szCs w:val="26"/>
          <w:lang w:val="vi-VN"/>
        </w:rPr>
        <w:t>published in any form before. The data in the tables used for the analysis, comment, and</w:t>
      </w:r>
      <w:r w:rsidR="00C90C15" w:rsidRPr="007862E7">
        <w:rPr>
          <w:sz w:val="26"/>
          <w:szCs w:val="26"/>
        </w:rPr>
        <w:t xml:space="preserve"> </w:t>
      </w:r>
      <w:r w:rsidR="00C90C15" w:rsidRPr="007862E7">
        <w:rPr>
          <w:sz w:val="26"/>
          <w:szCs w:val="26"/>
          <w:lang w:val="vi-VN"/>
        </w:rPr>
        <w:t>evaluation were collected by the authors themselves from various sources indicated in</w:t>
      </w:r>
      <w:r w:rsidR="00C90C15" w:rsidRPr="007862E7">
        <w:rPr>
          <w:sz w:val="26"/>
          <w:szCs w:val="26"/>
        </w:rPr>
        <w:t xml:space="preserve"> </w:t>
      </w:r>
      <w:r w:rsidR="00C90C15" w:rsidRPr="007862E7">
        <w:rPr>
          <w:sz w:val="26"/>
          <w:szCs w:val="26"/>
          <w:lang w:val="vi-VN"/>
        </w:rPr>
        <w:t>the reference section. In addition, many comments and assessments as well as data from</w:t>
      </w:r>
      <w:r w:rsidR="00C90C15" w:rsidRPr="007862E7">
        <w:rPr>
          <w:sz w:val="26"/>
          <w:szCs w:val="26"/>
        </w:rPr>
        <w:t xml:space="preserve"> </w:t>
      </w:r>
      <w:r w:rsidR="00C90C15" w:rsidRPr="007862E7">
        <w:rPr>
          <w:sz w:val="26"/>
          <w:szCs w:val="26"/>
          <w:lang w:val="vi-VN"/>
        </w:rPr>
        <w:t>other authors and organizations have been used in the project, with references and</w:t>
      </w:r>
      <w:r w:rsidR="00C90C15" w:rsidRPr="007862E7">
        <w:rPr>
          <w:sz w:val="26"/>
          <w:szCs w:val="26"/>
        </w:rPr>
        <w:t xml:space="preserve"> </w:t>
      </w:r>
      <w:r w:rsidR="00C90C15" w:rsidRPr="007862E7">
        <w:rPr>
          <w:sz w:val="26"/>
          <w:szCs w:val="26"/>
          <w:lang w:val="vi-VN"/>
        </w:rPr>
        <w:t>annotations.</w:t>
      </w:r>
    </w:p>
    <w:p w:rsidR="003218FF" w:rsidRPr="007862E7" w:rsidRDefault="00C90C15" w:rsidP="00C90C15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r w:rsidRPr="007862E7">
        <w:rPr>
          <w:b/>
          <w:sz w:val="26"/>
          <w:szCs w:val="26"/>
          <w:lang w:val="vi-VN"/>
        </w:rPr>
        <w:t>If any fraud is found,</w:t>
      </w:r>
      <w:r w:rsidR="00EA20BE" w:rsidRPr="007862E7">
        <w:rPr>
          <w:b/>
          <w:sz w:val="26"/>
          <w:szCs w:val="26"/>
        </w:rPr>
        <w:t xml:space="preserve"> we are </w:t>
      </w:r>
      <w:r w:rsidRPr="007862E7">
        <w:rPr>
          <w:b/>
          <w:sz w:val="26"/>
          <w:szCs w:val="26"/>
          <w:lang w:val="vi-VN"/>
        </w:rPr>
        <w:t xml:space="preserve">fully responsible for the content of </w:t>
      </w:r>
      <w:r w:rsidR="00EA20BE" w:rsidRPr="007862E7">
        <w:rPr>
          <w:b/>
          <w:sz w:val="26"/>
          <w:szCs w:val="26"/>
        </w:rPr>
        <w:t>our</w:t>
      </w:r>
      <w:r w:rsidRPr="007862E7">
        <w:rPr>
          <w:b/>
          <w:sz w:val="26"/>
          <w:szCs w:val="26"/>
          <w:lang w:val="vi-VN"/>
        </w:rPr>
        <w:t xml:space="preserve"> project.</w:t>
      </w:r>
      <w:r w:rsidRPr="007862E7">
        <w:rPr>
          <w:b/>
          <w:sz w:val="26"/>
          <w:szCs w:val="26"/>
        </w:rPr>
        <w:t xml:space="preserve"> </w:t>
      </w:r>
      <w:r w:rsidRPr="007862E7">
        <w:rPr>
          <w:sz w:val="26"/>
          <w:szCs w:val="26"/>
          <w:lang w:val="vi-VN"/>
        </w:rPr>
        <w:t>Ton Duc Thang University is not involved in any copyright infringement or copyright</w:t>
      </w:r>
      <w:r w:rsidRPr="007862E7">
        <w:rPr>
          <w:sz w:val="26"/>
          <w:szCs w:val="26"/>
        </w:rPr>
        <w:t xml:space="preserve"> </w:t>
      </w:r>
      <w:r w:rsidRPr="007862E7">
        <w:rPr>
          <w:sz w:val="26"/>
          <w:szCs w:val="26"/>
          <w:lang w:val="vi-VN"/>
        </w:rPr>
        <w:t>infringement in the course of implementation (if any).</w:t>
      </w:r>
    </w:p>
    <w:p w:rsidR="003218FF" w:rsidRPr="007862E7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7862E7">
        <w:rPr>
          <w:i/>
          <w:sz w:val="26"/>
          <w:szCs w:val="26"/>
          <w:lang w:val="vi-VN"/>
        </w:rPr>
        <w:t xml:space="preserve">TP. </w:t>
      </w:r>
      <w:r w:rsidR="00C90C15" w:rsidRPr="007862E7">
        <w:rPr>
          <w:i/>
          <w:sz w:val="26"/>
          <w:szCs w:val="26"/>
        </w:rPr>
        <w:t>Ho Chi Minh</w:t>
      </w:r>
      <w:r w:rsidRPr="007862E7">
        <w:rPr>
          <w:i/>
          <w:sz w:val="26"/>
          <w:szCs w:val="26"/>
          <w:lang w:val="vi-VN"/>
        </w:rPr>
        <w:t>,</w:t>
      </w:r>
      <w:r w:rsidR="00586582" w:rsidRPr="007862E7">
        <w:rPr>
          <w:i/>
          <w:sz w:val="26"/>
          <w:szCs w:val="26"/>
        </w:rPr>
        <w:t xml:space="preserve"> day</w:t>
      </w:r>
      <w:r w:rsidRPr="007862E7">
        <w:rPr>
          <w:i/>
          <w:sz w:val="26"/>
          <w:szCs w:val="26"/>
          <w:lang w:val="vi-VN"/>
        </w:rPr>
        <w:t xml:space="preserve"> </w:t>
      </w:r>
      <w:r w:rsidR="00586582" w:rsidRPr="007862E7">
        <w:rPr>
          <w:i/>
          <w:sz w:val="26"/>
          <w:szCs w:val="26"/>
        </w:rPr>
        <w:t>13</w:t>
      </w:r>
      <w:r w:rsidRPr="007862E7">
        <w:rPr>
          <w:i/>
          <w:sz w:val="26"/>
          <w:szCs w:val="26"/>
          <w:lang w:val="vi-VN"/>
        </w:rPr>
        <w:t xml:space="preserve"> </w:t>
      </w:r>
      <w:r w:rsidR="00586582" w:rsidRPr="007862E7">
        <w:rPr>
          <w:i/>
          <w:sz w:val="26"/>
          <w:szCs w:val="26"/>
        </w:rPr>
        <w:t>month</w:t>
      </w:r>
      <w:r w:rsidRPr="007862E7">
        <w:rPr>
          <w:i/>
          <w:sz w:val="26"/>
          <w:szCs w:val="26"/>
          <w:lang w:val="vi-VN"/>
        </w:rPr>
        <w:t xml:space="preserve"> </w:t>
      </w:r>
      <w:r w:rsidR="00586582" w:rsidRPr="007862E7">
        <w:rPr>
          <w:i/>
          <w:sz w:val="26"/>
          <w:szCs w:val="26"/>
        </w:rPr>
        <w:t>12</w:t>
      </w:r>
      <w:r w:rsidRPr="007862E7">
        <w:rPr>
          <w:i/>
          <w:sz w:val="26"/>
          <w:szCs w:val="26"/>
          <w:lang w:val="vi-VN"/>
        </w:rPr>
        <w:t xml:space="preserve"> </w:t>
      </w:r>
      <w:r w:rsidR="00586582" w:rsidRPr="007862E7">
        <w:rPr>
          <w:i/>
          <w:sz w:val="26"/>
          <w:szCs w:val="26"/>
        </w:rPr>
        <w:t xml:space="preserve"> year</w:t>
      </w:r>
      <w:r w:rsidRPr="007862E7">
        <w:rPr>
          <w:i/>
          <w:sz w:val="26"/>
          <w:szCs w:val="26"/>
          <w:lang w:val="vi-VN"/>
        </w:rPr>
        <w:t xml:space="preserve"> </w:t>
      </w:r>
      <w:r w:rsidR="00586582" w:rsidRPr="007862E7">
        <w:rPr>
          <w:i/>
          <w:sz w:val="26"/>
          <w:szCs w:val="26"/>
        </w:rPr>
        <w:t>2020</w:t>
      </w:r>
      <w:r w:rsidRPr="007862E7">
        <w:rPr>
          <w:i/>
          <w:sz w:val="26"/>
          <w:szCs w:val="26"/>
          <w:lang w:val="vi-VN"/>
        </w:rPr>
        <w:t xml:space="preserve">     </w:t>
      </w:r>
    </w:p>
    <w:p w:rsidR="003218FF" w:rsidRPr="007862E7" w:rsidRDefault="009903C4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</w:rPr>
      </w:pPr>
      <w:r w:rsidRPr="007862E7">
        <w:rPr>
          <w:i/>
          <w:sz w:val="26"/>
          <w:szCs w:val="26"/>
        </w:rPr>
        <w:t>Authors</w:t>
      </w:r>
    </w:p>
    <w:p w:rsidR="00DE4F34" w:rsidRPr="007862E7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7862E7">
        <w:rPr>
          <w:i/>
          <w:sz w:val="26"/>
          <w:szCs w:val="26"/>
          <w:lang w:val="vi-VN"/>
        </w:rPr>
        <w:tab/>
      </w:r>
      <w:r w:rsidR="003218FF" w:rsidRPr="007862E7">
        <w:rPr>
          <w:i/>
          <w:sz w:val="26"/>
          <w:szCs w:val="26"/>
          <w:lang w:val="vi-VN"/>
        </w:rPr>
        <w:t>(</w:t>
      </w:r>
      <w:r w:rsidR="009903C4" w:rsidRPr="007862E7">
        <w:rPr>
          <w:i/>
          <w:sz w:val="26"/>
          <w:szCs w:val="26"/>
        </w:rPr>
        <w:t>sign and write your full name</w:t>
      </w:r>
      <w:r w:rsidR="003218FF" w:rsidRPr="007862E7">
        <w:rPr>
          <w:i/>
          <w:sz w:val="26"/>
          <w:szCs w:val="26"/>
          <w:lang w:val="vi-VN"/>
        </w:rPr>
        <w:t>)</w:t>
      </w:r>
    </w:p>
    <w:p w:rsidR="00BB2B2A" w:rsidRPr="007862E7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:rsidR="00BB2B2A" w:rsidRPr="007862E7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7862E7">
        <w:rPr>
          <w:i/>
          <w:sz w:val="26"/>
          <w:szCs w:val="26"/>
          <w:lang w:val="vi-VN"/>
        </w:rPr>
        <w:tab/>
      </w:r>
      <w:r w:rsidR="009903C4" w:rsidRPr="007862E7">
        <w:rPr>
          <w:i/>
          <w:sz w:val="26"/>
          <w:szCs w:val="26"/>
        </w:rPr>
        <w:t>Vuong Gia Hao</w:t>
      </w:r>
    </w:p>
    <w:p w:rsidR="00BB2B2A" w:rsidRPr="007862E7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:rsidR="00BB2B2A" w:rsidRPr="007862E7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:rsidR="00BB2B2A" w:rsidRPr="007862E7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:rsidR="00BB2B2A" w:rsidRPr="007862E7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7862E7">
        <w:rPr>
          <w:i/>
          <w:sz w:val="26"/>
          <w:szCs w:val="26"/>
          <w:lang w:val="vi-VN"/>
        </w:rPr>
        <w:tab/>
      </w:r>
      <w:r w:rsidR="009903C4" w:rsidRPr="007862E7">
        <w:rPr>
          <w:i/>
          <w:sz w:val="26"/>
          <w:szCs w:val="26"/>
        </w:rPr>
        <w:t>Cu Dinh Thi</w:t>
      </w:r>
    </w:p>
    <w:p w:rsidR="00BB2B2A" w:rsidRPr="007862E7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7862E7">
        <w:rPr>
          <w:i/>
          <w:sz w:val="26"/>
          <w:szCs w:val="26"/>
          <w:lang w:val="vi-VN"/>
        </w:rPr>
        <w:br w:type="page"/>
      </w:r>
    </w:p>
    <w:p w:rsidR="00B118C8" w:rsidRPr="007862E7" w:rsidRDefault="00C90C15" w:rsidP="002D796D">
      <w:pPr>
        <w:pStyle w:val="Chng"/>
        <w:jc w:val="center"/>
      </w:pPr>
      <w:bookmarkStart w:id="1" w:name="_Toc58673653"/>
      <w:r w:rsidRPr="007862E7">
        <w:lastRenderedPageBreak/>
        <w:t>EVALUATION OF INSTRUCTING LECTURER</w:t>
      </w:r>
      <w:bookmarkEnd w:id="1"/>
    </w:p>
    <w:p w:rsidR="00B118C8" w:rsidRPr="007862E7" w:rsidRDefault="00C90C15" w:rsidP="002D796D">
      <w:pPr>
        <w:pStyle w:val="Nidungvnbn"/>
        <w:rPr>
          <w:b/>
        </w:rPr>
      </w:pPr>
      <w:r w:rsidRPr="007862E7">
        <w:rPr>
          <w:b/>
        </w:rPr>
        <w:t>Comfirmation of the instructor</w:t>
      </w:r>
    </w:p>
    <w:p w:rsidR="00B118C8" w:rsidRPr="007862E7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7862E7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8C8" w:rsidRPr="007862E7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7862E7">
        <w:rPr>
          <w:lang w:val="vi-VN"/>
        </w:rPr>
        <w:tab/>
        <w:t xml:space="preserve">Tp. </w:t>
      </w:r>
      <w:r w:rsidR="00C90C15" w:rsidRPr="007862E7">
        <w:t>Ho Chi Minh</w:t>
      </w:r>
      <w:r w:rsidRPr="007862E7">
        <w:rPr>
          <w:lang w:val="vi-VN"/>
        </w:rPr>
        <w:t xml:space="preserve">, </w:t>
      </w:r>
      <w:r w:rsidR="00481AFA" w:rsidRPr="007862E7">
        <w:t>day</w:t>
      </w:r>
      <w:r w:rsidRPr="007862E7">
        <w:rPr>
          <w:lang w:val="vi-VN"/>
        </w:rPr>
        <w:t xml:space="preserve">     </w:t>
      </w:r>
      <w:r w:rsidR="00481AFA" w:rsidRPr="007862E7">
        <w:rPr>
          <w:lang w:val="vi-VN"/>
        </w:rPr>
        <w:t>month</w:t>
      </w:r>
      <w:r w:rsidRPr="007862E7">
        <w:rPr>
          <w:lang w:val="vi-VN"/>
        </w:rPr>
        <w:t xml:space="preserve">   </w:t>
      </w:r>
      <w:r w:rsidR="00481AFA" w:rsidRPr="007862E7">
        <w:t>year</w:t>
      </w:r>
      <w:r w:rsidRPr="007862E7">
        <w:rPr>
          <w:lang w:val="vi-VN"/>
        </w:rPr>
        <w:t xml:space="preserve">   </w:t>
      </w:r>
    </w:p>
    <w:p w:rsidR="00B118C8" w:rsidRPr="007862E7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7862E7">
        <w:rPr>
          <w:lang w:val="vi-VN"/>
        </w:rPr>
        <w:tab/>
      </w:r>
      <w:r w:rsidR="00481AFA" w:rsidRPr="007862E7">
        <w:rPr>
          <w:lang w:val="vi-VN"/>
        </w:rPr>
        <w:t xml:space="preserve">(sign and </w:t>
      </w:r>
      <w:r w:rsidR="00481AFA" w:rsidRPr="007862E7">
        <w:t>write your full name</w:t>
      </w:r>
      <w:r w:rsidRPr="007862E7">
        <w:rPr>
          <w:lang w:val="vi-VN"/>
        </w:rPr>
        <w:t>)</w:t>
      </w:r>
    </w:p>
    <w:p w:rsidR="00B118C8" w:rsidRPr="007862E7" w:rsidRDefault="00B118C8">
      <w:pPr>
        <w:spacing w:after="200" w:line="276" w:lineRule="auto"/>
        <w:rPr>
          <w:lang w:val="vi-VN"/>
        </w:rPr>
      </w:pPr>
    </w:p>
    <w:p w:rsidR="00B118C8" w:rsidRPr="007862E7" w:rsidRDefault="00B118C8">
      <w:pPr>
        <w:spacing w:after="200" w:line="276" w:lineRule="auto"/>
        <w:rPr>
          <w:lang w:val="vi-VN"/>
        </w:rPr>
      </w:pPr>
    </w:p>
    <w:p w:rsidR="00B118C8" w:rsidRPr="007862E7" w:rsidRDefault="00B118C8">
      <w:pPr>
        <w:spacing w:after="200" w:line="276" w:lineRule="auto"/>
        <w:rPr>
          <w:lang w:val="vi-VN"/>
        </w:rPr>
      </w:pPr>
    </w:p>
    <w:p w:rsidR="00B118C8" w:rsidRPr="007862E7" w:rsidRDefault="00C90C15" w:rsidP="002D796D">
      <w:pPr>
        <w:pStyle w:val="Nidungvnbn"/>
        <w:rPr>
          <w:b/>
        </w:rPr>
      </w:pPr>
      <w:r w:rsidRPr="007862E7">
        <w:rPr>
          <w:b/>
        </w:rPr>
        <w:t>The assessment of the teacher marked</w:t>
      </w:r>
    </w:p>
    <w:p w:rsidR="00B118C8" w:rsidRPr="007862E7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7862E7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1AFA" w:rsidRPr="007862E7" w:rsidRDefault="00B118C8" w:rsidP="00481AFA">
      <w:pPr>
        <w:tabs>
          <w:tab w:val="center" w:pos="6237"/>
        </w:tabs>
        <w:spacing w:line="276" w:lineRule="auto"/>
        <w:rPr>
          <w:lang w:val="vi-VN"/>
        </w:rPr>
      </w:pPr>
      <w:r w:rsidRPr="007862E7">
        <w:rPr>
          <w:lang w:val="vi-VN"/>
        </w:rPr>
        <w:tab/>
      </w:r>
      <w:r w:rsidR="00481AFA" w:rsidRPr="007862E7">
        <w:rPr>
          <w:lang w:val="vi-VN"/>
        </w:rPr>
        <w:t xml:space="preserve">Tp. </w:t>
      </w:r>
      <w:r w:rsidR="00481AFA" w:rsidRPr="007862E7">
        <w:t>Ho Chi Minh</w:t>
      </w:r>
      <w:r w:rsidR="00481AFA" w:rsidRPr="007862E7">
        <w:rPr>
          <w:lang w:val="vi-VN"/>
        </w:rPr>
        <w:t xml:space="preserve">, </w:t>
      </w:r>
      <w:r w:rsidR="00481AFA" w:rsidRPr="007862E7">
        <w:t>day</w:t>
      </w:r>
      <w:r w:rsidR="00481AFA" w:rsidRPr="007862E7">
        <w:rPr>
          <w:lang w:val="vi-VN"/>
        </w:rPr>
        <w:t xml:space="preserve">     month   </w:t>
      </w:r>
      <w:r w:rsidR="00481AFA" w:rsidRPr="007862E7">
        <w:t xml:space="preserve"> year</w:t>
      </w:r>
      <w:r w:rsidR="00481AFA" w:rsidRPr="007862E7">
        <w:rPr>
          <w:lang w:val="vi-VN"/>
        </w:rPr>
        <w:t xml:space="preserve">   </w:t>
      </w:r>
    </w:p>
    <w:p w:rsidR="00481AFA" w:rsidRPr="007862E7" w:rsidRDefault="00481AFA" w:rsidP="00481AFA">
      <w:pPr>
        <w:tabs>
          <w:tab w:val="center" w:pos="6237"/>
        </w:tabs>
        <w:spacing w:line="276" w:lineRule="auto"/>
        <w:rPr>
          <w:lang w:val="vi-VN"/>
        </w:rPr>
      </w:pPr>
      <w:r w:rsidRPr="007862E7">
        <w:rPr>
          <w:lang w:val="vi-VN"/>
        </w:rPr>
        <w:tab/>
        <w:t xml:space="preserve">(sign and </w:t>
      </w:r>
      <w:r w:rsidRPr="007862E7">
        <w:t>write your full name</w:t>
      </w:r>
      <w:r w:rsidRPr="007862E7">
        <w:rPr>
          <w:lang w:val="vi-VN"/>
        </w:rPr>
        <w:t>)</w:t>
      </w:r>
    </w:p>
    <w:p w:rsidR="00B118C8" w:rsidRPr="007862E7" w:rsidRDefault="00B118C8" w:rsidP="00481AFA">
      <w:pPr>
        <w:tabs>
          <w:tab w:val="center" w:pos="6237"/>
        </w:tabs>
        <w:spacing w:line="276" w:lineRule="auto"/>
        <w:rPr>
          <w:lang w:val="vi-VN"/>
        </w:rPr>
      </w:pPr>
    </w:p>
    <w:p w:rsidR="00B118C8" w:rsidRPr="007862E7" w:rsidRDefault="00B118C8" w:rsidP="00B118C8">
      <w:pPr>
        <w:pStyle w:val="Tiumccp1"/>
        <w:rPr>
          <w:sz w:val="32"/>
          <w:szCs w:val="32"/>
          <w:lang w:val="vi-VN"/>
        </w:rPr>
      </w:pPr>
      <w:r w:rsidRPr="007862E7">
        <w:rPr>
          <w:lang w:val="vi-VN"/>
        </w:rPr>
        <w:br w:type="page"/>
      </w:r>
    </w:p>
    <w:p w:rsidR="00E07E32" w:rsidRPr="007862E7" w:rsidRDefault="00E07E32">
      <w:pPr>
        <w:spacing w:after="200" w:line="276" w:lineRule="auto"/>
        <w:rPr>
          <w:rStyle w:val="fontstyle21"/>
          <w:rFonts w:ascii="Times New Roman" w:hAnsi="Times New Roman"/>
        </w:rPr>
      </w:pPr>
      <w:r w:rsidRPr="007862E7">
        <w:rPr>
          <w:rStyle w:val="fontstyle01"/>
          <w:rFonts w:ascii="Times New Roman" w:hAnsi="Times New Roman"/>
        </w:rPr>
        <w:lastRenderedPageBreak/>
        <w:tab/>
        <w:t>INTELLECTUAL PROPERTY</w:t>
      </w:r>
      <w:r w:rsidRPr="007862E7">
        <w:rPr>
          <w:b/>
          <w:bCs/>
          <w:color w:val="000000"/>
          <w:sz w:val="32"/>
          <w:szCs w:val="32"/>
        </w:rPr>
        <w:br/>
      </w:r>
      <w:r w:rsidRPr="007862E7">
        <w:rPr>
          <w:rStyle w:val="fontstyle21"/>
          <w:rFonts w:ascii="Times New Roman" w:hAnsi="Times New Roman"/>
        </w:rPr>
        <w:t>Copyright 2020 Vuong Gia Hao and Cu Dinh Thi.</w:t>
      </w:r>
    </w:p>
    <w:p w:rsidR="00781242" w:rsidRPr="007862E7" w:rsidRDefault="00E07E32" w:rsidP="003C7834">
      <w:pPr>
        <w:spacing w:after="200" w:line="276" w:lineRule="auto"/>
        <w:ind w:firstLine="720"/>
        <w:jc w:val="both"/>
        <w:rPr>
          <w:rStyle w:val="fontstyle31"/>
          <w:rFonts w:ascii="Times New Roman" w:hAnsi="Times New Roman"/>
        </w:rPr>
      </w:pPr>
      <w:r w:rsidRPr="007862E7">
        <w:rPr>
          <w:b/>
          <w:bCs/>
          <w:i/>
          <w:iCs/>
          <w:color w:val="C00000"/>
          <w:sz w:val="26"/>
          <w:szCs w:val="26"/>
        </w:rPr>
        <w:br/>
      </w:r>
      <w:r w:rsidR="00781242" w:rsidRPr="007862E7">
        <w:rPr>
          <w:rStyle w:val="fontstyle31"/>
          <w:rFonts w:ascii="Times New Roman" w:hAnsi="Times New Roman"/>
        </w:rPr>
        <w:tab/>
      </w:r>
      <w:r w:rsidRPr="007862E7">
        <w:rPr>
          <w:rStyle w:val="fontstyle31"/>
          <w:rFonts w:ascii="Times New Roman" w:hAnsi="Times New Roman"/>
        </w:rPr>
        <w:t>The following documentation, the content therein and/or the presentation of its information is proprietary to and embodies the confidential processes, designs,</w:t>
      </w:r>
      <w:r w:rsidR="003C7834" w:rsidRPr="007862E7">
        <w:rPr>
          <w:rStyle w:val="fontstyle31"/>
          <w:rFonts w:ascii="Times New Roman" w:hAnsi="Times New Roman"/>
        </w:rPr>
        <w:t xml:space="preserve"> </w:t>
      </w:r>
      <w:r w:rsidRPr="007862E7">
        <w:rPr>
          <w:rStyle w:val="fontstyle31"/>
          <w:rFonts w:ascii="Times New Roman" w:hAnsi="Times New Roman"/>
        </w:rPr>
        <w:t>tech</w:t>
      </w:r>
      <w:r w:rsidR="003C7834" w:rsidRPr="007862E7">
        <w:rPr>
          <w:rStyle w:val="fontstyle31"/>
          <w:rFonts w:ascii="Times New Roman" w:hAnsi="Times New Roman"/>
        </w:rPr>
        <w:t xml:space="preserve">nologies and otherwise of team. </w:t>
      </w:r>
      <w:r w:rsidRPr="007862E7">
        <w:rPr>
          <w:rStyle w:val="fontstyle31"/>
          <w:rFonts w:ascii="Times New Roman" w:hAnsi="Times New Roman"/>
        </w:rPr>
        <w:t>All copyright, trademarks, trade names, patents, industrial designs, and other intellectual property rights contained herein are, unless</w:t>
      </w:r>
      <w:r w:rsidRPr="007862E7">
        <w:rPr>
          <w:color w:val="000000"/>
          <w:sz w:val="26"/>
          <w:szCs w:val="26"/>
        </w:rPr>
        <w:br/>
      </w:r>
      <w:r w:rsidRPr="007862E7">
        <w:rPr>
          <w:rStyle w:val="fontstyle31"/>
          <w:rFonts w:ascii="Times New Roman" w:hAnsi="Times New Roman"/>
        </w:rPr>
        <w:t>otherwise specified, the exclusive property of team.</w:t>
      </w:r>
    </w:p>
    <w:p w:rsidR="00781242" w:rsidRPr="007862E7" w:rsidRDefault="00E07E32" w:rsidP="003C7834">
      <w:pPr>
        <w:spacing w:after="200" w:line="276" w:lineRule="auto"/>
        <w:ind w:firstLine="720"/>
        <w:jc w:val="both"/>
        <w:rPr>
          <w:rStyle w:val="fontstyle31"/>
          <w:rFonts w:ascii="Times New Roman" w:hAnsi="Times New Roman"/>
        </w:rPr>
      </w:pPr>
      <w:r w:rsidRPr="007862E7">
        <w:rPr>
          <w:rStyle w:val="fontstyle31"/>
          <w:rFonts w:ascii="Times New Roman" w:hAnsi="Times New Roman"/>
        </w:rPr>
        <w:t>The ideas, concepts and/or their application, embodied within this</w:t>
      </w:r>
      <w:r w:rsidR="003C7834" w:rsidRPr="007862E7">
        <w:rPr>
          <w:rStyle w:val="fontstyle31"/>
          <w:rFonts w:ascii="Times New Roman" w:hAnsi="Times New Roman"/>
        </w:rPr>
        <w:t xml:space="preserve"> </w:t>
      </w:r>
      <w:r w:rsidRPr="007862E7">
        <w:rPr>
          <w:rStyle w:val="fontstyle31"/>
          <w:rFonts w:ascii="Times New Roman" w:hAnsi="Times New Roman"/>
        </w:rPr>
        <w:t>documentation</w:t>
      </w:r>
      <w:r w:rsidR="00781242" w:rsidRPr="007862E7">
        <w:rPr>
          <w:rStyle w:val="fontstyle31"/>
          <w:rFonts w:ascii="Times New Roman" w:hAnsi="Times New Roman"/>
        </w:rPr>
        <w:t xml:space="preserve"> </w:t>
      </w:r>
      <w:r w:rsidRPr="007862E7">
        <w:rPr>
          <w:rStyle w:val="fontstyle31"/>
          <w:rFonts w:ascii="Times New Roman" w:hAnsi="Times New Roman"/>
        </w:rPr>
        <w:t>remain and constitute items of intellect</w:t>
      </w:r>
      <w:r w:rsidR="003C7834" w:rsidRPr="007862E7">
        <w:rPr>
          <w:rStyle w:val="fontstyle31"/>
          <w:rFonts w:ascii="Times New Roman" w:hAnsi="Times New Roman"/>
        </w:rPr>
        <w:t xml:space="preserve">ual property which nevertheless </w:t>
      </w:r>
      <w:r w:rsidRPr="007862E7">
        <w:rPr>
          <w:rStyle w:val="fontstyle31"/>
          <w:rFonts w:ascii="Times New Roman" w:hAnsi="Times New Roman"/>
        </w:rPr>
        <w:t>belong to team.</w:t>
      </w:r>
      <w:r w:rsidR="00781242" w:rsidRPr="007862E7">
        <w:rPr>
          <w:rStyle w:val="fontstyle31"/>
          <w:rFonts w:ascii="Times New Roman" w:hAnsi="Times New Roman"/>
        </w:rPr>
        <w:t xml:space="preserve"> </w:t>
      </w:r>
    </w:p>
    <w:p w:rsidR="003C7834" w:rsidRPr="007862E7" w:rsidRDefault="00E07E32" w:rsidP="003C7834">
      <w:pPr>
        <w:spacing w:after="200" w:line="276" w:lineRule="auto"/>
        <w:ind w:firstLine="720"/>
        <w:jc w:val="both"/>
        <w:rPr>
          <w:rStyle w:val="fontstyle31"/>
          <w:rFonts w:ascii="Times New Roman" w:hAnsi="Times New Roman"/>
        </w:rPr>
      </w:pPr>
      <w:r w:rsidRPr="007862E7">
        <w:rPr>
          <w:rStyle w:val="fontstyle31"/>
          <w:rFonts w:ascii="Times New Roman" w:hAnsi="Times New Roman"/>
        </w:rPr>
        <w:t>The information (including, but by no means limited to, data, drawings,</w:t>
      </w:r>
      <w:r w:rsidRPr="007862E7">
        <w:rPr>
          <w:color w:val="000000"/>
          <w:sz w:val="26"/>
          <w:szCs w:val="26"/>
        </w:rPr>
        <w:br/>
      </w:r>
      <w:r w:rsidRPr="007862E7">
        <w:rPr>
          <w:rStyle w:val="fontstyle31"/>
          <w:rFonts w:ascii="Times New Roman" w:hAnsi="Times New Roman"/>
        </w:rPr>
        <w:t>specification, documentation, software listings, source and/or object code) shall not be</w:t>
      </w:r>
      <w:r w:rsidRPr="007862E7">
        <w:rPr>
          <w:color w:val="000000"/>
          <w:sz w:val="26"/>
          <w:szCs w:val="26"/>
        </w:rPr>
        <w:br/>
      </w:r>
      <w:r w:rsidRPr="007862E7">
        <w:rPr>
          <w:rStyle w:val="fontstyle31"/>
          <w:rFonts w:ascii="Times New Roman" w:hAnsi="Times New Roman"/>
        </w:rPr>
        <w:t>disclosed, manipulated, disseminated or otherwise in any manner inconsistent with the</w:t>
      </w:r>
      <w:r w:rsidRPr="007862E7">
        <w:rPr>
          <w:color w:val="000000"/>
          <w:sz w:val="26"/>
          <w:szCs w:val="26"/>
        </w:rPr>
        <w:br/>
      </w:r>
      <w:r w:rsidRPr="007862E7">
        <w:rPr>
          <w:rStyle w:val="fontstyle31"/>
          <w:rFonts w:ascii="Times New Roman" w:hAnsi="Times New Roman"/>
        </w:rPr>
        <w:t>nature and/or conditions under which this documentation has been issued.</w:t>
      </w:r>
    </w:p>
    <w:p w:rsidR="00DB7595" w:rsidRPr="007862E7" w:rsidRDefault="00E07E32" w:rsidP="003C7834">
      <w:pPr>
        <w:spacing w:after="200" w:line="276" w:lineRule="auto"/>
        <w:ind w:firstLine="720"/>
        <w:jc w:val="both"/>
        <w:rPr>
          <w:b/>
          <w:bCs/>
          <w:i/>
          <w:iCs/>
          <w:color w:val="C00000"/>
          <w:sz w:val="26"/>
          <w:szCs w:val="26"/>
        </w:rPr>
        <w:sectPr w:rsidR="00DB7595" w:rsidRPr="007862E7" w:rsidSect="00B118C8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7862E7">
        <w:rPr>
          <w:rStyle w:val="fontstyle31"/>
          <w:rFonts w:ascii="Times New Roman" w:hAnsi="Times New Roman"/>
        </w:rPr>
        <w:t>The information contained herein is believed to be accurate and reliable. Team</w:t>
      </w:r>
      <w:r w:rsidRPr="007862E7">
        <w:rPr>
          <w:color w:val="000000"/>
          <w:sz w:val="26"/>
          <w:szCs w:val="26"/>
        </w:rPr>
        <w:br/>
      </w:r>
      <w:r w:rsidRPr="007862E7">
        <w:rPr>
          <w:rStyle w:val="fontstyle31"/>
          <w:rFonts w:ascii="Times New Roman" w:hAnsi="Times New Roman"/>
        </w:rPr>
        <w:t>accepts no responsibility for its use in any way whatsoever. Team Five shall not be liable</w:t>
      </w:r>
      <w:r w:rsidR="003C7834" w:rsidRPr="007862E7">
        <w:rPr>
          <w:rStyle w:val="fontstyle31"/>
          <w:rFonts w:ascii="Times New Roman" w:hAnsi="Times New Roman"/>
        </w:rPr>
        <w:t xml:space="preserve"> </w:t>
      </w:r>
      <w:r w:rsidRPr="007862E7">
        <w:rPr>
          <w:rStyle w:val="fontstyle31"/>
          <w:rFonts w:ascii="Times New Roman" w:hAnsi="Times New Roman"/>
        </w:rPr>
        <w:t>for any expenses, damages and/or related costs which may result from the use of the</w:t>
      </w:r>
      <w:r w:rsidR="003C7834" w:rsidRPr="007862E7">
        <w:rPr>
          <w:rStyle w:val="fontstyle31"/>
          <w:rFonts w:ascii="Times New Roman" w:hAnsi="Times New Roman"/>
        </w:rPr>
        <w:t xml:space="preserve"> </w:t>
      </w:r>
      <w:r w:rsidRPr="007862E7">
        <w:rPr>
          <w:rStyle w:val="fontstyle31"/>
          <w:rFonts w:ascii="Times New Roman" w:hAnsi="Times New Roman"/>
        </w:rPr>
        <w:t>information contained herein.</w:t>
      </w:r>
      <w:r w:rsidR="007E6AB9" w:rsidRPr="007862E7">
        <w:rPr>
          <w:sz w:val="26"/>
          <w:szCs w:val="26"/>
          <w:lang w:val="vi-VN"/>
        </w:rPr>
        <w:br w:type="page"/>
      </w:r>
    </w:p>
    <w:p w:rsidR="007E6AB9" w:rsidRPr="007862E7" w:rsidRDefault="00C90C15" w:rsidP="002D796D">
      <w:pPr>
        <w:pStyle w:val="Chng"/>
        <w:jc w:val="center"/>
      </w:pPr>
      <w:bookmarkStart w:id="2" w:name="_Toc58673654"/>
      <w:r w:rsidRPr="007862E7">
        <w:lastRenderedPageBreak/>
        <w:t>TABLE OF CONTENTS</w:t>
      </w:r>
      <w:bookmarkEnd w:id="2"/>
    </w:p>
    <w:p w:rsidR="00B86DF6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7862E7">
        <w:rPr>
          <w:szCs w:val="26"/>
        </w:rPr>
        <w:fldChar w:fldCharType="begin"/>
      </w:r>
      <w:r w:rsidRPr="007862E7">
        <w:rPr>
          <w:szCs w:val="26"/>
        </w:rPr>
        <w:instrText xml:space="preserve"> TOC \h \z \t "Chương,1,Tiểu mục cấp 1,2,Tiểu mục cấp 2,3,Tiểu mục cấp 3,4" </w:instrText>
      </w:r>
      <w:r w:rsidRPr="007862E7">
        <w:rPr>
          <w:szCs w:val="26"/>
        </w:rPr>
        <w:fldChar w:fldCharType="separate"/>
      </w:r>
      <w:hyperlink w:anchor="_Toc58673652" w:history="1">
        <w:r w:rsidR="00B86DF6" w:rsidRPr="00B27CCD">
          <w:rPr>
            <w:rStyle w:val="Hyperlink"/>
            <w:noProof/>
            <w:lang w:val="vi-VN"/>
          </w:rPr>
          <w:t>ACKNOWLEDGEMENT</w:t>
        </w:r>
        <w:r w:rsidR="00B86DF6">
          <w:rPr>
            <w:noProof/>
            <w:webHidden/>
          </w:rPr>
          <w:tab/>
        </w:r>
        <w:r w:rsidR="00B86DF6">
          <w:rPr>
            <w:noProof/>
            <w:webHidden/>
          </w:rPr>
          <w:fldChar w:fldCharType="begin"/>
        </w:r>
        <w:r w:rsidR="00B86DF6">
          <w:rPr>
            <w:noProof/>
            <w:webHidden/>
          </w:rPr>
          <w:instrText xml:space="preserve"> PAGEREF _Toc58673652 \h </w:instrText>
        </w:r>
        <w:r w:rsidR="00B86DF6">
          <w:rPr>
            <w:noProof/>
            <w:webHidden/>
          </w:rPr>
        </w:r>
        <w:r w:rsidR="00B86DF6">
          <w:rPr>
            <w:noProof/>
            <w:webHidden/>
          </w:rPr>
          <w:fldChar w:fldCharType="separate"/>
        </w:r>
        <w:r w:rsidR="00B86DF6">
          <w:rPr>
            <w:noProof/>
            <w:webHidden/>
          </w:rPr>
          <w:t>i</w:t>
        </w:r>
        <w:r w:rsidR="00B86DF6">
          <w:rPr>
            <w:noProof/>
            <w:webHidden/>
          </w:rPr>
          <w:fldChar w:fldCharType="end"/>
        </w:r>
      </w:hyperlink>
    </w:p>
    <w:p w:rsidR="00B86DF6" w:rsidRDefault="00B86DF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53" w:history="1">
        <w:r w:rsidRPr="00B27CCD">
          <w:rPr>
            <w:rStyle w:val="Hyperlink"/>
            <w:noProof/>
          </w:rPr>
          <w:t>EVALUATION OF INSTRUCTING LECTURER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54" w:history="1">
        <w:r w:rsidRPr="00B27CC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55" w:history="1">
        <w:r w:rsidRPr="00B27CCD">
          <w:rPr>
            <w:rStyle w:val="Hyperlink"/>
            <w:noProof/>
          </w:rPr>
          <w:t>CHAPTER 1 – SURVEY – EXECUTIVE SUMMARY – INTRODUCTION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56" w:history="1">
        <w:r w:rsidRPr="00B27CCD">
          <w:rPr>
            <w:rStyle w:val="Hyperlink"/>
            <w:noProof/>
          </w:rPr>
          <w:t>1.1. Introduce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57" w:history="1">
        <w:r w:rsidRPr="00B27CCD">
          <w:rPr>
            <w:rStyle w:val="Hyperlink"/>
            <w:noProof/>
          </w:rPr>
          <w:t>1.2. Organizational chart – Computer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58" w:history="1">
        <w:r w:rsidRPr="00B27CCD">
          <w:rPr>
            <w:rStyle w:val="Hyperlink"/>
            <w:noProof/>
          </w:rPr>
          <w:t>1.3. The Scope of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59" w:history="1">
        <w:r w:rsidRPr="00B27CCD">
          <w:rPr>
            <w:rStyle w:val="Hyperlink"/>
            <w:noProof/>
          </w:rPr>
          <w:t>1.4. Problem of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0" w:history="1">
        <w:r w:rsidRPr="00B27CCD">
          <w:rPr>
            <w:rStyle w:val="Hyperlink"/>
            <w:noProof/>
          </w:rPr>
          <w:t>1.5. Introduction Computer Store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1" w:history="1">
        <w:r w:rsidRPr="00B27CCD">
          <w:rPr>
            <w:rStyle w:val="Hyperlink"/>
            <w:noProof/>
          </w:rPr>
          <w:t>CHAPTER 2 – SRS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2" w:history="1">
        <w:r w:rsidRPr="00B27CCD">
          <w:rPr>
            <w:rStyle w:val="Hyperlink"/>
            <w:noProof/>
          </w:rPr>
          <w:t>2.1.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3" w:history="1">
        <w:r w:rsidRPr="00B27CCD">
          <w:rPr>
            <w:rStyle w:val="Hyperlink"/>
            <w:noProof/>
          </w:rPr>
          <w:t>2.2.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4" w:history="1">
        <w:r w:rsidRPr="00B27CCD">
          <w:rPr>
            <w:rStyle w:val="Hyperlink"/>
            <w:noProof/>
          </w:rPr>
          <w:t>2.3. Question of Author and Customer 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5" w:history="1">
        <w:r w:rsidRPr="00B27CCD">
          <w:rPr>
            <w:rStyle w:val="Hyperlink"/>
            <w:noProof/>
          </w:rPr>
          <w:t>2.4. 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6" w:history="1">
        <w:r w:rsidRPr="00B27CCD">
          <w:rPr>
            <w:rStyle w:val="Hyperlink"/>
            <w:noProof/>
          </w:rPr>
          <w:t>2.5. Non-Functional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7" w:history="1">
        <w:r w:rsidRPr="00B27CCD">
          <w:rPr>
            <w:rStyle w:val="Hyperlink"/>
            <w:noProof/>
          </w:rPr>
          <w:t>2.6. List of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8" w:history="1">
        <w:r w:rsidRPr="00B27CCD">
          <w:rPr>
            <w:rStyle w:val="Hyperlink"/>
            <w:noProof/>
          </w:rPr>
          <w:t>2.7. Use Case Diagram And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69" w:history="1">
        <w:r w:rsidRPr="00B27CCD">
          <w:rPr>
            <w:rStyle w:val="Hyperlink"/>
            <w:noProof/>
          </w:rPr>
          <w:t>CHAPTER 3 – DESIGN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0" w:history="1">
        <w:r w:rsidRPr="00B27CCD">
          <w:rPr>
            <w:rStyle w:val="Hyperlink"/>
            <w:noProof/>
          </w:rPr>
          <w:t>3.1.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1" w:history="1">
        <w:r w:rsidRPr="00B27CCD">
          <w:rPr>
            <w:rStyle w:val="Hyperlink"/>
            <w:noProof/>
          </w:rPr>
          <w:t>3.2. Activity And 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2" w:history="1">
        <w:r w:rsidRPr="00B27CCD">
          <w:rPr>
            <w:rStyle w:val="Hyperlink"/>
            <w:noProof/>
          </w:rPr>
          <w:t>3.3. 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3" w:history="1">
        <w:r w:rsidRPr="00B27CCD">
          <w:rPr>
            <w:rStyle w:val="Hyperlink"/>
            <w:noProof/>
          </w:rPr>
          <w:t>CHAPTER 4 – REALIZE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4" w:history="1">
        <w:r w:rsidRPr="00B27CCD">
          <w:rPr>
            <w:rStyle w:val="Hyperlink"/>
            <w:noProof/>
          </w:rPr>
          <w:t>4.1.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5" w:history="1">
        <w:r w:rsidRPr="00B27CCD">
          <w:rPr>
            <w:rStyle w:val="Hyperlink"/>
            <w:noProof/>
          </w:rPr>
          <w:t>4.1.1. Data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6" w:history="1">
        <w:r w:rsidRPr="00B27CCD">
          <w:rPr>
            <w:rStyle w:val="Hyperlink"/>
            <w:noProof/>
          </w:rPr>
          <w:t>4.1.2. Detail of the tabes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7" w:history="1">
        <w:r w:rsidRPr="00B27CCD">
          <w:rPr>
            <w:rStyle w:val="Hyperlink"/>
            <w:noProof/>
          </w:rPr>
          <w:t>4.2. Interface design and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8" w:history="1">
        <w:r w:rsidRPr="00B27CCD">
          <w:rPr>
            <w:rStyle w:val="Hyperlink"/>
            <w:noProof/>
          </w:rPr>
          <w:t>CHAPTER 5 – TEST CASE – UNIT TEST – SVN/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79" w:history="1">
        <w:r w:rsidRPr="00B27CCD">
          <w:rPr>
            <w:rStyle w:val="Hyperlink"/>
            <w:noProof/>
          </w:rPr>
          <w:t>5.1.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80" w:history="1">
        <w:r w:rsidRPr="00B27CCD">
          <w:rPr>
            <w:rStyle w:val="Hyperlink"/>
            <w:noProof/>
          </w:rPr>
          <w:t>5.2. 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81" w:history="1">
        <w:r w:rsidRPr="00B27CCD">
          <w:rPr>
            <w:rStyle w:val="Hyperlink"/>
            <w:noProof/>
          </w:rPr>
          <w:t>5.3. SVN/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82" w:history="1">
        <w:r w:rsidRPr="00B27CCD">
          <w:rPr>
            <w:rStyle w:val="Hyperlink"/>
            <w:noProof/>
          </w:rPr>
          <w:t>5.4. Hardware and 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DF6" w:rsidRDefault="00B86DF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8673683" w:history="1">
        <w:r w:rsidRPr="00B27CC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6E43" w:rsidRPr="007862E7" w:rsidRDefault="00C75086" w:rsidP="00A16E43">
      <w:pPr>
        <w:pStyle w:val="Chng"/>
        <w:rPr>
          <w:sz w:val="26"/>
          <w:szCs w:val="26"/>
        </w:rPr>
      </w:pPr>
      <w:r w:rsidRPr="007862E7">
        <w:rPr>
          <w:sz w:val="26"/>
          <w:szCs w:val="26"/>
        </w:rPr>
        <w:fldChar w:fldCharType="end"/>
      </w:r>
    </w:p>
    <w:p w:rsidR="00A16E43" w:rsidRPr="007862E7" w:rsidRDefault="00A16E43">
      <w:pPr>
        <w:spacing w:after="200" w:line="276" w:lineRule="auto"/>
        <w:rPr>
          <w:b/>
          <w:sz w:val="26"/>
          <w:szCs w:val="26"/>
        </w:rPr>
      </w:pPr>
      <w:r w:rsidRPr="007862E7">
        <w:rPr>
          <w:sz w:val="26"/>
          <w:szCs w:val="26"/>
        </w:rPr>
        <w:br w:type="page"/>
      </w:r>
      <w:bookmarkStart w:id="3" w:name="_GoBack"/>
      <w:bookmarkEnd w:id="3"/>
    </w:p>
    <w:p w:rsidR="007B1A23" w:rsidRPr="007862E7" w:rsidRDefault="00C90C15" w:rsidP="00A16E43">
      <w:pPr>
        <w:pStyle w:val="Chng"/>
        <w:rPr>
          <w:sz w:val="26"/>
          <w:szCs w:val="26"/>
        </w:rPr>
      </w:pPr>
      <w:bookmarkStart w:id="4" w:name="_Toc58673655"/>
      <w:r w:rsidRPr="007862E7">
        <w:lastRenderedPageBreak/>
        <w:t xml:space="preserve">CHAPTER 1 – </w:t>
      </w:r>
      <w:r w:rsidR="00A16E43" w:rsidRPr="007862E7">
        <w:t>SURVEY – EXECUTIVE SUMMARY – INTRODUCTION SOFTWARE</w:t>
      </w:r>
      <w:bookmarkEnd w:id="4"/>
    </w:p>
    <w:p w:rsidR="00962823" w:rsidRPr="007862E7" w:rsidRDefault="00962823" w:rsidP="00962823">
      <w:pPr>
        <w:pStyle w:val="Tiumccp1"/>
      </w:pPr>
      <w:bookmarkStart w:id="5" w:name="_Toc58673656"/>
      <w:r w:rsidRPr="007862E7">
        <w:t>1.1. Introduce Store</w:t>
      </w:r>
      <w:bookmarkEnd w:id="5"/>
    </w:p>
    <w:p w:rsidR="00962823" w:rsidRPr="007862E7" w:rsidRDefault="00962823" w:rsidP="00962823">
      <w:pPr>
        <w:pStyle w:val="Tiumccp1"/>
      </w:pPr>
      <w:bookmarkStart w:id="6" w:name="_Toc58673657"/>
      <w:r w:rsidRPr="007862E7">
        <w:t>1.2. Organizational chart – Computer Store</w:t>
      </w:r>
      <w:bookmarkEnd w:id="6"/>
    </w:p>
    <w:p w:rsidR="00F35BEE" w:rsidRPr="007862E7" w:rsidRDefault="00962823" w:rsidP="00962823">
      <w:pPr>
        <w:pStyle w:val="Tiumccp1"/>
      </w:pPr>
      <w:bookmarkStart w:id="7" w:name="_Toc58673658"/>
      <w:r w:rsidRPr="007862E7">
        <w:t xml:space="preserve">1.3. </w:t>
      </w:r>
      <w:r w:rsidR="00F35BEE" w:rsidRPr="007862E7">
        <w:t>The Scope of the System</w:t>
      </w:r>
      <w:bookmarkEnd w:id="7"/>
    </w:p>
    <w:p w:rsidR="00F35BEE" w:rsidRPr="007862E7" w:rsidRDefault="00F35BEE" w:rsidP="00962823">
      <w:pPr>
        <w:pStyle w:val="Tiumccp1"/>
      </w:pPr>
      <w:bookmarkStart w:id="8" w:name="_Toc58673659"/>
      <w:r w:rsidRPr="007862E7">
        <w:t>1.4. Problem of Store</w:t>
      </w:r>
      <w:bookmarkEnd w:id="8"/>
    </w:p>
    <w:p w:rsidR="00453AB1" w:rsidRPr="007862E7" w:rsidRDefault="00F35BEE" w:rsidP="00962823">
      <w:pPr>
        <w:pStyle w:val="Tiumccp1"/>
      </w:pPr>
      <w:bookmarkStart w:id="9" w:name="_Toc58673660"/>
      <w:r w:rsidRPr="007862E7">
        <w:t xml:space="preserve">1.5. </w:t>
      </w:r>
      <w:r w:rsidR="00281B94" w:rsidRPr="007862E7">
        <w:t xml:space="preserve">Introduction Computer Store </w:t>
      </w:r>
      <w:r w:rsidR="00C40EBF" w:rsidRPr="007862E7">
        <w:t xml:space="preserve">Management </w:t>
      </w:r>
      <w:r w:rsidR="00281B94" w:rsidRPr="007862E7">
        <w:t>System</w:t>
      </w:r>
      <w:bookmarkEnd w:id="9"/>
      <w:r w:rsidR="00453AB1" w:rsidRPr="007862E7">
        <w:br w:type="page"/>
      </w:r>
    </w:p>
    <w:p w:rsidR="007B1A23" w:rsidRPr="007862E7" w:rsidRDefault="00C90C15" w:rsidP="004A7C39">
      <w:pPr>
        <w:pStyle w:val="Chng"/>
      </w:pPr>
      <w:bookmarkStart w:id="10" w:name="_Toc58673661"/>
      <w:r w:rsidRPr="007862E7">
        <w:lastRenderedPageBreak/>
        <w:t>CHAPTER</w:t>
      </w:r>
      <w:r w:rsidR="00453AB1" w:rsidRPr="007862E7">
        <w:t xml:space="preserve"> 2</w:t>
      </w:r>
      <w:r w:rsidR="00024496" w:rsidRPr="007862E7">
        <w:t xml:space="preserve"> – </w:t>
      </w:r>
      <w:r w:rsidR="00B4020F" w:rsidRPr="007862E7">
        <w:t>SRS DOCUMENT</w:t>
      </w:r>
      <w:bookmarkEnd w:id="10"/>
    </w:p>
    <w:p w:rsidR="003806D0" w:rsidRPr="007862E7" w:rsidRDefault="003806D0" w:rsidP="003806D0">
      <w:pPr>
        <w:pStyle w:val="Tiumccp1"/>
      </w:pPr>
      <w:bookmarkStart w:id="11" w:name="_Toc58673662"/>
      <w:r w:rsidRPr="007862E7">
        <w:t>2.1. Actor</w:t>
      </w:r>
      <w:bookmarkEnd w:id="11"/>
    </w:p>
    <w:p w:rsidR="003806D0" w:rsidRPr="007862E7" w:rsidRDefault="003806D0" w:rsidP="003806D0">
      <w:pPr>
        <w:pStyle w:val="Tiumccp1"/>
      </w:pPr>
      <w:bookmarkStart w:id="12" w:name="_Toc58673663"/>
      <w:r w:rsidRPr="007862E7">
        <w:t>2.2. Flowchart</w:t>
      </w:r>
      <w:bookmarkEnd w:id="12"/>
    </w:p>
    <w:p w:rsidR="003806D0" w:rsidRPr="007862E7" w:rsidRDefault="003806D0" w:rsidP="003806D0">
      <w:pPr>
        <w:pStyle w:val="Tiumccp1"/>
      </w:pPr>
      <w:bookmarkStart w:id="13" w:name="_Toc58673664"/>
      <w:r w:rsidRPr="007862E7">
        <w:t>2.3. Question of Author and Customer Answer</w:t>
      </w:r>
      <w:bookmarkEnd w:id="13"/>
    </w:p>
    <w:p w:rsidR="003806D0" w:rsidRPr="007862E7" w:rsidRDefault="003806D0" w:rsidP="003806D0">
      <w:pPr>
        <w:pStyle w:val="Tiumccp1"/>
      </w:pPr>
      <w:bookmarkStart w:id="14" w:name="_Toc58673665"/>
      <w:r w:rsidRPr="007862E7">
        <w:t>2.4. Functional Requirement</w:t>
      </w:r>
      <w:bookmarkEnd w:id="14"/>
    </w:p>
    <w:p w:rsidR="003806D0" w:rsidRPr="007862E7" w:rsidRDefault="00FE6B8F" w:rsidP="003806D0">
      <w:pPr>
        <w:pStyle w:val="Tiumccp1"/>
      </w:pPr>
      <w:bookmarkStart w:id="15" w:name="_Toc58673666"/>
      <w:r>
        <w:t>2.5. Non-Fu</w:t>
      </w:r>
      <w:r w:rsidR="003806D0" w:rsidRPr="007862E7">
        <w:t>n</w:t>
      </w:r>
      <w:r>
        <w:t>c</w:t>
      </w:r>
      <w:r w:rsidR="003806D0" w:rsidRPr="007862E7">
        <w:t>tional Requirement</w:t>
      </w:r>
      <w:bookmarkEnd w:id="15"/>
    </w:p>
    <w:p w:rsidR="003806D0" w:rsidRPr="007862E7" w:rsidRDefault="003806D0" w:rsidP="003806D0">
      <w:pPr>
        <w:pStyle w:val="Tiumccp1"/>
      </w:pPr>
      <w:bookmarkStart w:id="16" w:name="_Toc58673667"/>
      <w:r w:rsidRPr="007862E7">
        <w:t>2.6. List of Use Cases</w:t>
      </w:r>
      <w:bookmarkEnd w:id="16"/>
    </w:p>
    <w:p w:rsidR="003806D0" w:rsidRPr="007862E7" w:rsidRDefault="003806D0" w:rsidP="003806D0">
      <w:pPr>
        <w:pStyle w:val="Tiumccp1"/>
      </w:pPr>
      <w:bookmarkStart w:id="17" w:name="_Toc58673668"/>
      <w:r w:rsidRPr="007862E7">
        <w:t>2.7. Use Case Diagram And Specification</w:t>
      </w:r>
      <w:bookmarkEnd w:id="17"/>
    </w:p>
    <w:p w:rsidR="003806D0" w:rsidRPr="007862E7" w:rsidRDefault="003806D0" w:rsidP="003806D0">
      <w:pPr>
        <w:pStyle w:val="Tiumccp1"/>
      </w:pPr>
    </w:p>
    <w:p w:rsidR="00304453" w:rsidRPr="007862E7" w:rsidRDefault="00304453" w:rsidP="003806D0">
      <w:pPr>
        <w:pStyle w:val="Tiumccp1"/>
        <w:rPr>
          <w:sz w:val="32"/>
          <w:szCs w:val="32"/>
        </w:rPr>
      </w:pPr>
      <w:r w:rsidRPr="007862E7">
        <w:br w:type="page"/>
      </w:r>
    </w:p>
    <w:p w:rsidR="00453AB1" w:rsidRPr="007862E7" w:rsidRDefault="00C85FBD" w:rsidP="004A7C39">
      <w:pPr>
        <w:pStyle w:val="Chng"/>
      </w:pPr>
      <w:bookmarkStart w:id="18" w:name="_Toc58673669"/>
      <w:r w:rsidRPr="007862E7">
        <w:lastRenderedPageBreak/>
        <w:t>CHAPTER</w:t>
      </w:r>
      <w:r w:rsidR="00453AB1" w:rsidRPr="007862E7">
        <w:t xml:space="preserve"> 3</w:t>
      </w:r>
      <w:r w:rsidR="004A7C39" w:rsidRPr="007862E7">
        <w:t xml:space="preserve"> –</w:t>
      </w:r>
      <w:r w:rsidR="00024496" w:rsidRPr="007862E7">
        <w:t xml:space="preserve"> </w:t>
      </w:r>
      <w:r w:rsidR="00B4020F" w:rsidRPr="007862E7">
        <w:t>DESIGN DOCUMENT</w:t>
      </w:r>
      <w:bookmarkEnd w:id="18"/>
    </w:p>
    <w:p w:rsidR="00764357" w:rsidRPr="007862E7" w:rsidRDefault="00764357" w:rsidP="00764357">
      <w:pPr>
        <w:pStyle w:val="Tiumccp1"/>
      </w:pPr>
      <w:bookmarkStart w:id="19" w:name="_Toc58673670"/>
      <w:r w:rsidRPr="007862E7">
        <w:t>3.1. Class Diagram</w:t>
      </w:r>
      <w:bookmarkEnd w:id="19"/>
    </w:p>
    <w:p w:rsidR="00764357" w:rsidRPr="007862E7" w:rsidRDefault="00764357" w:rsidP="00764357">
      <w:pPr>
        <w:pStyle w:val="Tiumccp1"/>
      </w:pPr>
      <w:bookmarkStart w:id="20" w:name="_Toc58673671"/>
      <w:r w:rsidRPr="007862E7">
        <w:t>3.2. Activity And Sequence Diagrams</w:t>
      </w:r>
      <w:bookmarkEnd w:id="20"/>
    </w:p>
    <w:p w:rsidR="00764357" w:rsidRPr="007862E7" w:rsidRDefault="00764357" w:rsidP="00764357">
      <w:pPr>
        <w:pStyle w:val="Tiumccp1"/>
      </w:pPr>
      <w:bookmarkStart w:id="21" w:name="_Toc58673672"/>
      <w:r w:rsidRPr="007862E7">
        <w:t>3.3. Entity Relationship Diagram</w:t>
      </w:r>
      <w:bookmarkEnd w:id="21"/>
    </w:p>
    <w:p w:rsidR="007B7FF5" w:rsidRPr="007862E7" w:rsidRDefault="0037625C" w:rsidP="00B86DF6">
      <w:pPr>
        <w:pStyle w:val="Nidungvnbn"/>
        <w:ind w:firstLine="0"/>
      </w:pPr>
      <w:r w:rsidRPr="0037625C">
        <w:drawing>
          <wp:inline distT="0" distB="0" distL="0" distR="0" wp14:anchorId="4AD33BB1" wp14:editId="73019EE3">
            <wp:extent cx="5791835" cy="363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357" w:rsidRPr="007862E7">
        <w:tab/>
      </w:r>
      <w:r w:rsidR="007B7FF5" w:rsidRPr="007862E7">
        <w:br w:type="page"/>
      </w:r>
    </w:p>
    <w:p w:rsidR="00C85FBD" w:rsidRPr="007862E7" w:rsidRDefault="00C85FBD" w:rsidP="00C85FBD">
      <w:pPr>
        <w:pStyle w:val="Chng"/>
      </w:pPr>
      <w:bookmarkStart w:id="22" w:name="_Toc58673673"/>
      <w:r w:rsidRPr="007862E7">
        <w:lastRenderedPageBreak/>
        <w:t xml:space="preserve">CHAPTER 4 – </w:t>
      </w:r>
      <w:r w:rsidR="00B4020F" w:rsidRPr="007862E7">
        <w:t>REALIZE SOFTWARE</w:t>
      </w:r>
      <w:bookmarkEnd w:id="22"/>
    </w:p>
    <w:p w:rsidR="00C85FBD" w:rsidRDefault="00764357" w:rsidP="00764357">
      <w:pPr>
        <w:pStyle w:val="Tiumccp1"/>
      </w:pPr>
      <w:bookmarkStart w:id="23" w:name="_Toc58673674"/>
      <w:r w:rsidRPr="007862E7">
        <w:t>4.1. Database</w:t>
      </w:r>
      <w:bookmarkEnd w:id="23"/>
    </w:p>
    <w:p w:rsidR="008F2FB2" w:rsidRDefault="008F2FB2" w:rsidP="008F2FB2">
      <w:pPr>
        <w:pStyle w:val="Tiumccp2"/>
        <w:ind w:firstLine="450"/>
      </w:pPr>
      <w:bookmarkStart w:id="24" w:name="_Toc58673675"/>
      <w:r>
        <w:t>4.1.1. Data Diagram</w:t>
      </w:r>
      <w:bookmarkEnd w:id="24"/>
    </w:p>
    <w:p w:rsidR="00046E2D" w:rsidRDefault="00136EE0" w:rsidP="00046E2D">
      <w:pPr>
        <w:pStyle w:val="Nidungvnbn"/>
        <w:keepNext/>
        <w:ind w:firstLine="0"/>
      </w:pPr>
      <w:r w:rsidRPr="00136EE0">
        <w:drawing>
          <wp:inline distT="0" distB="0" distL="0" distR="0" wp14:anchorId="5F411059" wp14:editId="5E1D099C">
            <wp:extent cx="5791835" cy="461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0" w:rsidRPr="00B31FBC" w:rsidRDefault="00046E2D" w:rsidP="00B31FBC">
      <w:pPr>
        <w:pStyle w:val="Caption"/>
        <w:rPr>
          <w:i/>
        </w:rPr>
      </w:pPr>
      <w:r w:rsidRPr="00B31FBC">
        <w:rPr>
          <w:i/>
        </w:rPr>
        <w:t xml:space="preserve">Figure </w:t>
      </w:r>
      <w:r w:rsidR="00B31FBC" w:rsidRPr="00B31FBC">
        <w:rPr>
          <w:i/>
        </w:rPr>
        <w:t>4.1.1: Relation data model about computer store management system</w:t>
      </w:r>
    </w:p>
    <w:p w:rsidR="00136EE0" w:rsidRDefault="00136EE0" w:rsidP="008F2FB2">
      <w:pPr>
        <w:pStyle w:val="Tiumccp2"/>
        <w:ind w:firstLine="450"/>
      </w:pPr>
      <w:bookmarkStart w:id="25" w:name="_Toc58673676"/>
      <w:r>
        <w:t>4.1.2. Detail of the tabes</w:t>
      </w:r>
      <w:bookmarkEnd w:id="25"/>
    </w:p>
    <w:p w:rsidR="006E792A" w:rsidRDefault="006E792A" w:rsidP="006E792A">
      <w:pPr>
        <w:pStyle w:val="Nidungvnbn"/>
        <w:ind w:firstLine="1080"/>
      </w:pPr>
      <w:r>
        <w:t>- Table User:</w:t>
      </w:r>
    </w:p>
    <w:p w:rsidR="006E792A" w:rsidRDefault="00046E2D" w:rsidP="006E792A">
      <w:pPr>
        <w:pStyle w:val="Nidungvnbn"/>
        <w:ind w:firstLine="0"/>
      </w:pPr>
      <w:r w:rsidRPr="00046E2D">
        <w:lastRenderedPageBreak/>
        <w:drawing>
          <wp:inline distT="0" distB="0" distL="0" distR="0" wp14:anchorId="5A700731" wp14:editId="358E2405">
            <wp:extent cx="5791835" cy="2388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2A" w:rsidRDefault="006E792A" w:rsidP="006E792A">
      <w:pPr>
        <w:pStyle w:val="Nidungvnbn"/>
        <w:ind w:firstLine="1080"/>
      </w:pPr>
      <w:r>
        <w:t>- Table Product:</w:t>
      </w:r>
    </w:p>
    <w:p w:rsidR="00046E2D" w:rsidRDefault="00046E2D" w:rsidP="00046E2D">
      <w:pPr>
        <w:pStyle w:val="Nidungvnbn"/>
        <w:ind w:firstLine="0"/>
      </w:pPr>
      <w:r w:rsidRPr="00046E2D">
        <w:drawing>
          <wp:inline distT="0" distB="0" distL="0" distR="0" wp14:anchorId="57E1DB57" wp14:editId="6D5B113C">
            <wp:extent cx="5791835" cy="2426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2A" w:rsidRDefault="006E792A" w:rsidP="006E792A">
      <w:pPr>
        <w:pStyle w:val="Nidungvnbn"/>
        <w:ind w:firstLine="1080"/>
      </w:pPr>
      <w:r>
        <w:t>- Table Cart:</w:t>
      </w:r>
    </w:p>
    <w:p w:rsidR="00136EE0" w:rsidRDefault="00046E2D" w:rsidP="00046E2D">
      <w:pPr>
        <w:pStyle w:val="Nidungvnbn"/>
        <w:ind w:firstLine="0"/>
      </w:pPr>
      <w:r w:rsidRPr="006E792A">
        <w:drawing>
          <wp:inline distT="0" distB="0" distL="0" distR="0" wp14:anchorId="779F5739" wp14:editId="36E22F5A">
            <wp:extent cx="5791835" cy="194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57" w:rsidRPr="007862E7" w:rsidRDefault="00764357" w:rsidP="00764357">
      <w:pPr>
        <w:pStyle w:val="Tiumccp1"/>
      </w:pPr>
      <w:bookmarkStart w:id="26" w:name="_Toc58673677"/>
      <w:r w:rsidRPr="007862E7">
        <w:lastRenderedPageBreak/>
        <w:t>4.2. Interface design and manipulation</w:t>
      </w:r>
      <w:bookmarkEnd w:id="26"/>
    </w:p>
    <w:p w:rsidR="00C85FBD" w:rsidRPr="007862E7" w:rsidRDefault="00C85FBD">
      <w:pPr>
        <w:spacing w:after="200" w:line="276" w:lineRule="auto"/>
        <w:rPr>
          <w:b/>
          <w:sz w:val="32"/>
          <w:szCs w:val="32"/>
        </w:rPr>
      </w:pPr>
      <w:r w:rsidRPr="007862E7">
        <w:br w:type="page"/>
      </w:r>
    </w:p>
    <w:p w:rsidR="00D70E70" w:rsidRPr="007862E7" w:rsidRDefault="00C85FBD" w:rsidP="00C85FBD">
      <w:pPr>
        <w:pStyle w:val="Chng"/>
      </w:pPr>
      <w:bookmarkStart w:id="27" w:name="_Toc58673678"/>
      <w:r w:rsidRPr="007862E7">
        <w:lastRenderedPageBreak/>
        <w:t xml:space="preserve">CHAPTER 5 – </w:t>
      </w:r>
      <w:r w:rsidR="00B4020F" w:rsidRPr="007862E7">
        <w:t>TEST CASE – UNIT TEST – SVN/ GIT</w:t>
      </w:r>
      <w:bookmarkEnd w:id="27"/>
    </w:p>
    <w:p w:rsidR="00D70E70" w:rsidRDefault="00D70E70" w:rsidP="00D70E70">
      <w:pPr>
        <w:pStyle w:val="Tiumccp1"/>
      </w:pPr>
      <w:bookmarkStart w:id="28" w:name="_Toc58673679"/>
      <w:r w:rsidRPr="007862E7">
        <w:t>5.1. Test case</w:t>
      </w:r>
      <w:bookmarkEnd w:id="28"/>
    </w:p>
    <w:p w:rsidR="003B2851" w:rsidRDefault="003B2851" w:rsidP="00B86DF6">
      <w:pPr>
        <w:pStyle w:val="Nidungvnbn"/>
        <w:ind w:firstLine="0"/>
      </w:pPr>
      <w:r w:rsidRPr="003B2851">
        <w:drawing>
          <wp:inline distT="0" distB="0" distL="0" distR="0" wp14:anchorId="473A2167" wp14:editId="1C204223">
            <wp:extent cx="5791835" cy="2696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1" w:rsidRPr="006773CF" w:rsidRDefault="003B2851" w:rsidP="003B2851">
      <w:pPr>
        <w:pStyle w:val="Caption"/>
        <w:rPr>
          <w:i/>
        </w:rPr>
      </w:pPr>
      <w:r w:rsidRPr="006773CF">
        <w:rPr>
          <w:i/>
        </w:rPr>
        <w:t>Figure 5.1.1: Registration Form can’t be blank</w:t>
      </w:r>
    </w:p>
    <w:p w:rsidR="002A3B01" w:rsidRDefault="00F701E3" w:rsidP="002A3B01">
      <w:pPr>
        <w:pStyle w:val="Nidungvnbn"/>
        <w:keepNext/>
        <w:ind w:firstLine="0"/>
      </w:pPr>
      <w:r w:rsidRPr="00F701E3">
        <w:drawing>
          <wp:inline distT="0" distB="0" distL="0" distR="0" wp14:anchorId="5A99250D" wp14:editId="402F40A2">
            <wp:extent cx="5791835" cy="2702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E3" w:rsidRPr="006773CF" w:rsidRDefault="002A3B01" w:rsidP="00B23FA3">
      <w:pPr>
        <w:pStyle w:val="Caption"/>
        <w:rPr>
          <w:i/>
        </w:rPr>
      </w:pPr>
      <w:r w:rsidRPr="006773CF">
        <w:rPr>
          <w:i/>
        </w:rPr>
        <w:t>Figure 5</w:t>
      </w:r>
      <w:r w:rsidR="00B23FA3" w:rsidRPr="006773CF">
        <w:rPr>
          <w:i/>
        </w:rPr>
        <w:t>.1.2</w:t>
      </w:r>
      <w:r w:rsidRPr="006773CF">
        <w:rPr>
          <w:i/>
        </w:rPr>
        <w:t xml:space="preserve">: </w:t>
      </w:r>
      <w:r w:rsidR="00B23FA3" w:rsidRPr="006773CF">
        <w:rPr>
          <w:i/>
        </w:rPr>
        <w:t>Sign in form can’t be blank</w:t>
      </w:r>
    </w:p>
    <w:p w:rsidR="00B23FA3" w:rsidRDefault="00F701E3" w:rsidP="00B23FA3">
      <w:pPr>
        <w:pStyle w:val="Nidungvnbn"/>
        <w:keepNext/>
        <w:ind w:firstLine="0"/>
      </w:pPr>
      <w:r>
        <w:rPr>
          <w:noProof/>
          <w:lang w:eastAsia="zh-CN"/>
        </w:rPr>
        <w:lastRenderedPageBreak/>
        <w:drawing>
          <wp:inline distT="0" distB="0" distL="0" distR="0" wp14:anchorId="628AB691" wp14:editId="7E8AD115">
            <wp:extent cx="5791835" cy="325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E3" w:rsidRPr="006773CF" w:rsidRDefault="00B23FA3" w:rsidP="00CA1CC7">
      <w:pPr>
        <w:pStyle w:val="Caption"/>
        <w:rPr>
          <w:i/>
        </w:rPr>
      </w:pPr>
      <w:r w:rsidRPr="006773CF">
        <w:rPr>
          <w:i/>
        </w:rPr>
        <w:t xml:space="preserve">Figure 5.1.3: User doesn’t exist or </w:t>
      </w:r>
      <w:r w:rsidR="00CA1CC7" w:rsidRPr="006773CF">
        <w:rPr>
          <w:i/>
        </w:rPr>
        <w:t>wrong email/ password</w:t>
      </w:r>
    </w:p>
    <w:p w:rsidR="00CA1CC7" w:rsidRDefault="00F701E3" w:rsidP="00CA1CC7">
      <w:pPr>
        <w:pStyle w:val="Nidungvnbn"/>
        <w:keepNext/>
        <w:ind w:firstLine="0"/>
      </w:pPr>
      <w:r w:rsidRPr="00F701E3">
        <w:drawing>
          <wp:inline distT="0" distB="0" distL="0" distR="0" wp14:anchorId="0208FB4B" wp14:editId="2D9D19CE">
            <wp:extent cx="5791835" cy="2708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E3" w:rsidRPr="006773CF" w:rsidRDefault="00CA1CC7" w:rsidP="006773CF">
      <w:pPr>
        <w:pStyle w:val="Caption"/>
        <w:rPr>
          <w:i/>
        </w:rPr>
      </w:pPr>
      <w:r w:rsidRPr="006773CF">
        <w:rPr>
          <w:i/>
        </w:rPr>
        <w:t xml:space="preserve">Figure 5.1.4: </w:t>
      </w:r>
      <w:r w:rsidR="006773CF" w:rsidRPr="006773CF">
        <w:rPr>
          <w:i/>
        </w:rPr>
        <w:t>Add Produc</w:t>
      </w:r>
      <w:r w:rsidR="006773CF">
        <w:rPr>
          <w:i/>
        </w:rPr>
        <w:t>t f</w:t>
      </w:r>
      <w:r w:rsidR="006773CF" w:rsidRPr="006773CF">
        <w:rPr>
          <w:i/>
        </w:rPr>
        <w:t>orm need to be filled</w:t>
      </w:r>
    </w:p>
    <w:p w:rsidR="006773CF" w:rsidRDefault="002A3B01" w:rsidP="006773CF">
      <w:pPr>
        <w:pStyle w:val="Nidungvnbn"/>
        <w:keepNext/>
        <w:ind w:firstLine="0"/>
      </w:pPr>
      <w:r w:rsidRPr="002A3B01">
        <w:lastRenderedPageBreak/>
        <w:drawing>
          <wp:inline distT="0" distB="0" distL="0" distR="0" wp14:anchorId="7FCE267C" wp14:editId="22A75D1B">
            <wp:extent cx="5791835" cy="2699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01" w:rsidRPr="006773CF" w:rsidRDefault="006773CF" w:rsidP="006773CF">
      <w:pPr>
        <w:pStyle w:val="Caption"/>
        <w:rPr>
          <w:i/>
        </w:rPr>
      </w:pPr>
      <w:r w:rsidRPr="006773CF">
        <w:rPr>
          <w:i/>
        </w:rPr>
        <w:t>Figure 5.1.5: Edit Product form need to be filled</w:t>
      </w:r>
    </w:p>
    <w:p w:rsidR="00D70E70" w:rsidRPr="007862E7" w:rsidRDefault="00D70E70" w:rsidP="00D70E70">
      <w:pPr>
        <w:pStyle w:val="Tiumccp1"/>
      </w:pPr>
      <w:bookmarkStart w:id="29" w:name="_Toc58673680"/>
      <w:r w:rsidRPr="007862E7">
        <w:t>5.2. Unit test</w:t>
      </w:r>
      <w:bookmarkEnd w:id="29"/>
    </w:p>
    <w:p w:rsidR="00D70E70" w:rsidRDefault="00D70E70" w:rsidP="00D70E70">
      <w:pPr>
        <w:pStyle w:val="Tiumccp1"/>
      </w:pPr>
      <w:bookmarkStart w:id="30" w:name="_Toc58673681"/>
      <w:r w:rsidRPr="007862E7">
        <w:t>5.3. SVN/ GIT</w:t>
      </w:r>
      <w:bookmarkEnd w:id="30"/>
    </w:p>
    <w:p w:rsidR="0037625C" w:rsidRDefault="0037625C" w:rsidP="0037625C">
      <w:pPr>
        <w:pStyle w:val="Nidungvnbn"/>
        <w:ind w:firstLine="0"/>
      </w:pPr>
      <w:r w:rsidRPr="0037625C">
        <w:drawing>
          <wp:inline distT="0" distB="0" distL="0" distR="0" wp14:anchorId="3EE4C1F1" wp14:editId="7771B629">
            <wp:extent cx="5791835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92" w:rsidRPr="007862E7" w:rsidRDefault="00C63192" w:rsidP="0037625C">
      <w:pPr>
        <w:pStyle w:val="Nidungvnbn"/>
        <w:ind w:firstLine="0"/>
      </w:pPr>
      <w:r w:rsidRPr="00C63192">
        <w:lastRenderedPageBreak/>
        <w:drawing>
          <wp:inline distT="0" distB="0" distL="0" distR="0" wp14:anchorId="43DBD1AA" wp14:editId="3C3534C4">
            <wp:extent cx="5791835" cy="2699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E7" w:rsidRPr="007862E7" w:rsidRDefault="00D70E70" w:rsidP="00D70E70">
      <w:pPr>
        <w:pStyle w:val="Tiumccp1"/>
      </w:pPr>
      <w:bookmarkStart w:id="31" w:name="_Toc58673682"/>
      <w:r w:rsidRPr="007862E7">
        <w:t>5.4. Hardware and software requirements</w:t>
      </w:r>
      <w:bookmarkEnd w:id="31"/>
    </w:p>
    <w:p w:rsidR="007862E7" w:rsidRDefault="007862E7" w:rsidP="00C66069">
      <w:pPr>
        <w:pStyle w:val="Nidungvnbn"/>
        <w:ind w:firstLine="540"/>
      </w:pPr>
      <w:r w:rsidRPr="007862E7">
        <w:t xml:space="preserve">- The </w:t>
      </w:r>
      <w:r>
        <w:t>computer store</w:t>
      </w:r>
      <w:r w:rsidRPr="007862E7">
        <w:t xml:space="preserve"> management system must have support for IT infrastructure.</w:t>
      </w:r>
    </w:p>
    <w:p w:rsidR="007862E7" w:rsidRDefault="007862E7" w:rsidP="00C66069">
      <w:pPr>
        <w:pStyle w:val="Nidungvnbn"/>
        <w:ind w:firstLine="540"/>
      </w:pPr>
      <w:r w:rsidRPr="007862E7">
        <w:t xml:space="preserve">- Installed on a hosting server. </w:t>
      </w:r>
      <w:r w:rsidR="00DB426C">
        <w:t>Store</w:t>
      </w:r>
      <w:r w:rsidRPr="007862E7">
        <w:t xml:space="preserve"> owners can log in and manage</w:t>
      </w:r>
      <w:r w:rsidR="004723FF">
        <w:t xml:space="preserve"> products</w:t>
      </w:r>
      <w:r w:rsidRPr="007862E7">
        <w:t>.</w:t>
      </w:r>
    </w:p>
    <w:p w:rsidR="00C85FBD" w:rsidRPr="007862E7" w:rsidRDefault="007862E7" w:rsidP="00C66069">
      <w:pPr>
        <w:pStyle w:val="Nidungvnbn"/>
        <w:ind w:firstLine="540"/>
      </w:pPr>
      <w:r w:rsidRPr="007862E7">
        <w:t xml:space="preserve">- Create a file to store registration information and </w:t>
      </w:r>
      <w:r w:rsidR="00BB6036">
        <w:t>purchase record</w:t>
      </w:r>
      <w:r w:rsidRPr="007862E7">
        <w:t xml:space="preserve">. </w:t>
      </w:r>
      <w:r w:rsidR="00C85FBD" w:rsidRPr="007862E7">
        <w:br w:type="page"/>
      </w:r>
    </w:p>
    <w:p w:rsidR="007E7FF7" w:rsidRPr="007862E7" w:rsidRDefault="00C85FBD" w:rsidP="00C85FBD">
      <w:pPr>
        <w:pStyle w:val="Chng"/>
        <w:jc w:val="center"/>
      </w:pPr>
      <w:bookmarkStart w:id="32" w:name="_Toc58673683"/>
      <w:r w:rsidRPr="007862E7">
        <w:lastRenderedPageBreak/>
        <w:t>REFERENCES</w:t>
      </w:r>
      <w:bookmarkEnd w:id="32"/>
    </w:p>
    <w:p w:rsidR="00C85FBD" w:rsidRPr="007862E7" w:rsidRDefault="00B50F1C" w:rsidP="001942C8">
      <w:pPr>
        <w:spacing w:after="200" w:line="276" w:lineRule="auto"/>
        <w:rPr>
          <w:sz w:val="26"/>
          <w:szCs w:val="26"/>
        </w:rPr>
      </w:pPr>
      <w:r w:rsidRPr="007862E7">
        <w:rPr>
          <w:sz w:val="26"/>
          <w:szCs w:val="26"/>
        </w:rPr>
        <w:t xml:space="preserve">1. </w:t>
      </w:r>
      <w:r w:rsidR="00A816CA" w:rsidRPr="007862E7">
        <w:rPr>
          <w:sz w:val="26"/>
          <w:szCs w:val="26"/>
        </w:rPr>
        <w:t>Ton Duc Thang University’s Software Engineering Slides.</w:t>
      </w:r>
    </w:p>
    <w:p w:rsidR="00A816CA" w:rsidRPr="007862E7" w:rsidRDefault="00A816CA" w:rsidP="001942C8">
      <w:pPr>
        <w:spacing w:after="200" w:line="276" w:lineRule="auto"/>
      </w:pPr>
      <w:r w:rsidRPr="007862E7">
        <w:rPr>
          <w:sz w:val="26"/>
          <w:szCs w:val="26"/>
        </w:rPr>
        <w:t xml:space="preserve">2. </w:t>
      </w:r>
      <w:hyperlink r:id="rId24" w:history="1">
        <w:r w:rsidRPr="007862E7">
          <w:rPr>
            <w:rStyle w:val="Hyperlink"/>
            <w:color w:val="auto"/>
            <w:u w:val="none"/>
          </w:rPr>
          <w:t>W3Schools Online Web Tutorials</w:t>
        </w:r>
      </w:hyperlink>
      <w:r w:rsidR="0043642C" w:rsidRPr="007862E7">
        <w:t xml:space="preserve"> (w3schools.com</w:t>
      </w:r>
      <w:r w:rsidRPr="007862E7">
        <w:t>)</w:t>
      </w:r>
    </w:p>
    <w:p w:rsidR="00A816CA" w:rsidRPr="007862E7" w:rsidRDefault="00A816CA" w:rsidP="001942C8">
      <w:pPr>
        <w:spacing w:after="200" w:line="276" w:lineRule="auto"/>
      </w:pPr>
      <w:r w:rsidRPr="007862E7">
        <w:t xml:space="preserve">3. </w:t>
      </w:r>
      <w:r w:rsidR="0043642C" w:rsidRPr="007862E7">
        <w:t>StackOverFlow (stackoverflow.com)</w:t>
      </w:r>
    </w:p>
    <w:p w:rsidR="00814BCB" w:rsidRPr="007862E7" w:rsidRDefault="00814BCB" w:rsidP="001942C8">
      <w:pPr>
        <w:spacing w:after="200" w:line="276" w:lineRule="auto"/>
        <w:rPr>
          <w:sz w:val="26"/>
          <w:szCs w:val="26"/>
        </w:rPr>
      </w:pPr>
      <w:r w:rsidRPr="007862E7">
        <w:t>4. Bootstrap Docs (getbootstrap.com/docs/5</w:t>
      </w:r>
      <w:r w:rsidR="00916D4F" w:rsidRPr="007862E7">
        <w:t>.0/getting-started/introduction</w:t>
      </w:r>
      <w:r w:rsidRPr="007862E7">
        <w:t>)</w:t>
      </w:r>
    </w:p>
    <w:sectPr w:rsidR="00814BCB" w:rsidRPr="007862E7" w:rsidSect="00DB7595">
      <w:headerReference w:type="default" r:id="rId25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105" w:rsidRDefault="00885105" w:rsidP="00453AB1">
      <w:r>
        <w:separator/>
      </w:r>
    </w:p>
  </w:endnote>
  <w:endnote w:type="continuationSeparator" w:id="0">
    <w:p w:rsidR="00885105" w:rsidRDefault="00885105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105" w:rsidRDefault="00885105" w:rsidP="00453AB1">
      <w:r>
        <w:separator/>
      </w:r>
    </w:p>
  </w:footnote>
  <w:footnote w:type="continuationSeparator" w:id="0">
    <w:p w:rsidR="00885105" w:rsidRDefault="00885105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34" w:rsidRDefault="00DE4F34">
    <w:pPr>
      <w:pStyle w:val="Header"/>
      <w:jc w:val="center"/>
    </w:pPr>
  </w:p>
  <w:p w:rsidR="00DE4F34" w:rsidRDefault="00DE4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34" w:rsidRDefault="00DE4F34">
    <w:pPr>
      <w:pStyle w:val="Header"/>
      <w:jc w:val="center"/>
    </w:pPr>
  </w:p>
  <w:p w:rsidR="00DE4F34" w:rsidRDefault="00DE4F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354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4F34" w:rsidRDefault="00DE4F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DF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DE4F34" w:rsidRDefault="00DE4F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4F34" w:rsidRDefault="00DE4F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DF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E4F34" w:rsidRDefault="00DE4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3E"/>
    <w:rsid w:val="00000FCE"/>
    <w:rsid w:val="00024496"/>
    <w:rsid w:val="000266A4"/>
    <w:rsid w:val="00046E2D"/>
    <w:rsid w:val="00136EE0"/>
    <w:rsid w:val="00137133"/>
    <w:rsid w:val="00157771"/>
    <w:rsid w:val="00172E55"/>
    <w:rsid w:val="001942C8"/>
    <w:rsid w:val="001E0220"/>
    <w:rsid w:val="00207DC2"/>
    <w:rsid w:val="00222F74"/>
    <w:rsid w:val="00231D52"/>
    <w:rsid w:val="00252F26"/>
    <w:rsid w:val="00281B94"/>
    <w:rsid w:val="002835CE"/>
    <w:rsid w:val="00291721"/>
    <w:rsid w:val="002A3B01"/>
    <w:rsid w:val="002D4629"/>
    <w:rsid w:val="002D796D"/>
    <w:rsid w:val="00304453"/>
    <w:rsid w:val="003218FF"/>
    <w:rsid w:val="00355D79"/>
    <w:rsid w:val="0037625C"/>
    <w:rsid w:val="003806D0"/>
    <w:rsid w:val="003B2851"/>
    <w:rsid w:val="003C7834"/>
    <w:rsid w:val="0043642C"/>
    <w:rsid w:val="00453AB1"/>
    <w:rsid w:val="004723FF"/>
    <w:rsid w:val="00481AFA"/>
    <w:rsid w:val="00482963"/>
    <w:rsid w:val="004A7C39"/>
    <w:rsid w:val="004B47F1"/>
    <w:rsid w:val="004E3C16"/>
    <w:rsid w:val="00566D3E"/>
    <w:rsid w:val="0058412D"/>
    <w:rsid w:val="00586582"/>
    <w:rsid w:val="00593511"/>
    <w:rsid w:val="00594A25"/>
    <w:rsid w:val="005C0113"/>
    <w:rsid w:val="005D5C20"/>
    <w:rsid w:val="00610340"/>
    <w:rsid w:val="0064189C"/>
    <w:rsid w:val="00650D6A"/>
    <w:rsid w:val="006773CF"/>
    <w:rsid w:val="006B24BA"/>
    <w:rsid w:val="006E792A"/>
    <w:rsid w:val="00737340"/>
    <w:rsid w:val="00764357"/>
    <w:rsid w:val="00781242"/>
    <w:rsid w:val="007862E7"/>
    <w:rsid w:val="00791EED"/>
    <w:rsid w:val="007B1A23"/>
    <w:rsid w:val="007B7FF5"/>
    <w:rsid w:val="007E0945"/>
    <w:rsid w:val="007E6AB9"/>
    <w:rsid w:val="007E7FF7"/>
    <w:rsid w:val="00814BCB"/>
    <w:rsid w:val="008533D1"/>
    <w:rsid w:val="00867C2D"/>
    <w:rsid w:val="00880D36"/>
    <w:rsid w:val="00885105"/>
    <w:rsid w:val="008E6453"/>
    <w:rsid w:val="008F2FB2"/>
    <w:rsid w:val="00912B40"/>
    <w:rsid w:val="00916D4F"/>
    <w:rsid w:val="00942B81"/>
    <w:rsid w:val="00962823"/>
    <w:rsid w:val="009903C4"/>
    <w:rsid w:val="00A155A7"/>
    <w:rsid w:val="00A16E43"/>
    <w:rsid w:val="00A217E6"/>
    <w:rsid w:val="00A565EC"/>
    <w:rsid w:val="00A816CA"/>
    <w:rsid w:val="00A923BC"/>
    <w:rsid w:val="00B118C8"/>
    <w:rsid w:val="00B23FA3"/>
    <w:rsid w:val="00B31FBC"/>
    <w:rsid w:val="00B4020F"/>
    <w:rsid w:val="00B50F1C"/>
    <w:rsid w:val="00B62922"/>
    <w:rsid w:val="00B8489D"/>
    <w:rsid w:val="00B86DF6"/>
    <w:rsid w:val="00BB2B2A"/>
    <w:rsid w:val="00BB6036"/>
    <w:rsid w:val="00C40EBF"/>
    <w:rsid w:val="00C56904"/>
    <w:rsid w:val="00C63192"/>
    <w:rsid w:val="00C66069"/>
    <w:rsid w:val="00C66BBC"/>
    <w:rsid w:val="00C70A1B"/>
    <w:rsid w:val="00C75086"/>
    <w:rsid w:val="00C85FBD"/>
    <w:rsid w:val="00C90C15"/>
    <w:rsid w:val="00CA1C39"/>
    <w:rsid w:val="00CA1CC7"/>
    <w:rsid w:val="00CD13EC"/>
    <w:rsid w:val="00CE5555"/>
    <w:rsid w:val="00CF32D2"/>
    <w:rsid w:val="00D34D21"/>
    <w:rsid w:val="00D70E70"/>
    <w:rsid w:val="00DB426C"/>
    <w:rsid w:val="00DB7595"/>
    <w:rsid w:val="00DC2276"/>
    <w:rsid w:val="00DD74FD"/>
    <w:rsid w:val="00DE4F34"/>
    <w:rsid w:val="00E07E32"/>
    <w:rsid w:val="00E3178D"/>
    <w:rsid w:val="00E73E69"/>
    <w:rsid w:val="00E766EA"/>
    <w:rsid w:val="00EA20BE"/>
    <w:rsid w:val="00F35BEE"/>
    <w:rsid w:val="00F6183C"/>
    <w:rsid w:val="00F701E3"/>
    <w:rsid w:val="00FA0719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B42E"/>
  <w15:docId w15:val="{41018FE5-6294-4AE4-BA56-8542662F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qFormat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customStyle="1" w:styleId="fontstyle01">
    <w:name w:val="fontstyle01"/>
    <w:basedOn w:val="DefaultParagraphFont"/>
    <w:rsid w:val="00231D5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07E32"/>
    <w:rPr>
      <w:rFonts w:ascii="TimesNewRomanPS-BoldItalicMT" w:hAnsi="TimesNewRomanPS-BoldItalicMT" w:hint="default"/>
      <w:b/>
      <w:bCs/>
      <w:i/>
      <w:iCs/>
      <w:color w:val="C00000"/>
      <w:sz w:val="26"/>
      <w:szCs w:val="26"/>
    </w:rPr>
  </w:style>
  <w:style w:type="character" w:customStyle="1" w:styleId="fontstyle31">
    <w:name w:val="fontstyle31"/>
    <w:basedOn w:val="DefaultParagraphFont"/>
    <w:rsid w:val="00E07E3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B5FE3-0D68-4B4F-9EB2-DA99E6D2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168</TotalTime>
  <Pages>19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Vương Gia Hào</cp:lastModifiedBy>
  <cp:revision>26</cp:revision>
  <dcterms:created xsi:type="dcterms:W3CDTF">2020-12-11T07:52:00Z</dcterms:created>
  <dcterms:modified xsi:type="dcterms:W3CDTF">2020-12-12T06:54:00Z</dcterms:modified>
</cp:coreProperties>
</file>